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E2" w:rsidRPr="001164E2" w:rsidRDefault="00630A3D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285ED7" w:rsidRPr="001164E2" w:rsidRDefault="001164E2">
      <w:pPr>
        <w:pStyle w:val="Ttulo"/>
        <w:rPr>
          <w:lang w:val="pt-BR"/>
        </w:rPr>
      </w:pPr>
      <w:r w:rsidRPr="001164E2">
        <w:rPr>
          <w:lang w:val="pt-BR"/>
        </w:rPr>
        <w:br/>
        <w:t>UC02</w:t>
      </w:r>
      <w:r w:rsidR="00285ED7" w:rsidRPr="001164E2">
        <w:rPr>
          <w:lang w:val="pt-BR"/>
        </w:rPr>
        <w:t xml:space="preserve"> </w:t>
      </w:r>
      <w:r w:rsidR="005676E8">
        <w:rPr>
          <w:lang w:val="pt-BR"/>
        </w:rPr>
        <w:t>– Abrir e fechar</w:t>
      </w:r>
      <w:r w:rsidR="00630A3D" w:rsidRPr="001164E2">
        <w:rPr>
          <w:lang w:val="pt-BR"/>
        </w:rPr>
        <w:t xml:space="preserve"> Semestre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164E2">
      <w:pPr>
        <w:pStyle w:val="Ttulo"/>
        <w:rPr>
          <w:sz w:val="28"/>
          <w:szCs w:val="28"/>
        </w:rPr>
      </w:pPr>
      <w:proofErr w:type="spellStart"/>
      <w:r w:rsidRPr="001164E2">
        <w:rPr>
          <w:sz w:val="28"/>
          <w:szCs w:val="28"/>
        </w:rPr>
        <w:t>Versão</w:t>
      </w:r>
      <w:proofErr w:type="spellEnd"/>
      <w:r w:rsidRPr="001164E2">
        <w:rPr>
          <w:sz w:val="28"/>
          <w:szCs w:val="28"/>
        </w:rPr>
        <w:t xml:space="preserve"> 1.1.1</w:t>
      </w:r>
    </w:p>
    <w:p w:rsidR="001164E2" w:rsidRPr="001164E2" w:rsidRDefault="001164E2">
      <w:pPr>
        <w:pStyle w:val="Ttulo"/>
        <w:rPr>
          <w:sz w:val="28"/>
          <w:szCs w:val="28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1164E2" w:rsidRPr="001164E2" w:rsidRDefault="001164E2" w:rsidP="001164E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1164E2" w:rsidRPr="001164E2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10/08/2014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1.1.0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  <w:tr w:rsidR="001164E2" w:rsidRPr="001164E2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5676E8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16</w:t>
            </w:r>
            <w:r w:rsidR="001164E2" w:rsidRPr="001164E2">
              <w:rPr>
                <w:rFonts w:cs="Arial"/>
                <w:color w:val="0000FF"/>
              </w:rPr>
              <w:t>/11/2014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1.1.1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Melhoria do caso de uso. Inclusão do fluxo de exceção FE1</w:t>
            </w:r>
            <w:r w:rsidR="00AC26BC">
              <w:rPr>
                <w:rFonts w:cs="Arial"/>
                <w:color w:val="0000FF"/>
              </w:rPr>
              <w:t xml:space="preserve"> e FE2</w:t>
            </w:r>
            <w:r w:rsidRPr="001164E2">
              <w:rPr>
                <w:rFonts w:cs="Arial"/>
                <w:color w:val="0000FF"/>
              </w:rPr>
              <w:t>.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1164E2" w:rsidRPr="001164E2" w:rsidRDefault="001164E2" w:rsidP="001164E2">
      <w:pPr>
        <w:pStyle w:val="Ttulo"/>
      </w:pPr>
    </w:p>
    <w:p w:rsidR="001164E2" w:rsidRPr="001164E2" w:rsidRDefault="001164E2" w:rsidP="001164E2">
      <w:pPr>
        <w:pStyle w:val="Ttulo"/>
        <w:rPr>
          <w:lang w:val="pt-BR"/>
        </w:rPr>
      </w:pP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 w:rsidR="001164E2"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cadastrar um novo semestre </w:t>
      </w:r>
      <w:r w:rsidR="005676E8">
        <w:rPr>
          <w:rFonts w:ascii="Arial" w:hAnsi="Arial" w:cs="Arial"/>
          <w:lang w:val="pt-BR"/>
        </w:rPr>
        <w:t xml:space="preserve">e fechar um anterior </w:t>
      </w:r>
      <w:r w:rsidRPr="001164E2">
        <w:rPr>
          <w:rFonts w:ascii="Arial" w:hAnsi="Arial" w:cs="Arial"/>
          <w:lang w:val="pt-BR"/>
        </w:rPr>
        <w:t xml:space="preserve">para 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 w:rsidR="001164E2">
        <w:rPr>
          <w:rFonts w:ascii="Arial" w:hAnsi="Arial" w:cs="Arial"/>
          <w:lang w:val="pt-BR"/>
        </w:rPr>
        <w:t>.</w:t>
      </w:r>
    </w:p>
    <w:p w:rsidR="00285ED7" w:rsidRP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285ED7" w:rsidRDefault="00141F1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 w:rsidR="001164E2">
        <w:rPr>
          <w:rFonts w:cs="Arial"/>
          <w:b w:val="0"/>
        </w:rPr>
        <w:t>.</w:t>
      </w:r>
    </w:p>
    <w:p w:rsidR="001164E2" w:rsidRPr="001164E2" w:rsidRDefault="001164E2" w:rsidP="001164E2"/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2516C1" w:rsidRPr="002516C1" w:rsidRDefault="002516C1" w:rsidP="002516C1">
      <w:pPr>
        <w:pStyle w:val="Cabealho2"/>
        <w:rPr>
          <w:b w:val="0"/>
          <w:lang w:val="pt-BR"/>
        </w:rPr>
      </w:pPr>
      <w:r w:rsidRPr="002516C1">
        <w:rPr>
          <w:lang w:val="pt-BR"/>
        </w:rPr>
        <w:t>Abrir:</w:t>
      </w:r>
      <w:r>
        <w:rPr>
          <w:b w:val="0"/>
          <w:lang w:val="pt-BR"/>
        </w:rPr>
        <w:t xml:space="preserve"> O status do semestre atual deve ser “Fechado”.</w:t>
      </w:r>
    </w:p>
    <w:p w:rsidR="001164E2" w:rsidRPr="009D5D0E" w:rsidRDefault="002516C1" w:rsidP="009D5D0E">
      <w:pPr>
        <w:pStyle w:val="Cabealho2"/>
        <w:rPr>
          <w:b w:val="0"/>
          <w:lang w:val="pt-BR"/>
        </w:rPr>
      </w:pPr>
      <w:r>
        <w:rPr>
          <w:lang w:val="pt-BR"/>
        </w:rPr>
        <w:t xml:space="preserve">Fechar: </w:t>
      </w:r>
      <w:r>
        <w:rPr>
          <w:b w:val="0"/>
          <w:lang w:val="pt-BR"/>
        </w:rPr>
        <w:t>N/A.</w:t>
      </w:r>
    </w:p>
    <w:p w:rsidR="009D5D0E" w:rsidRPr="001164E2" w:rsidRDefault="009D5D0E" w:rsidP="001164E2">
      <w:pPr>
        <w:rPr>
          <w:lang w:val="pt-BR"/>
        </w:rPr>
      </w:pPr>
    </w:p>
    <w:p w:rsidR="001164E2" w:rsidRPr="001164E2" w:rsidRDefault="001164E2" w:rsidP="001164E2">
      <w:pPr>
        <w:rPr>
          <w:lang w:val="pt-BR"/>
        </w:rPr>
      </w:pPr>
    </w:p>
    <w:p w:rsidR="009D5D0E" w:rsidRPr="009D5D0E" w:rsidRDefault="009D5D0E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lastRenderedPageBreak/>
        <w:t>Fluxo de Eventos</w:t>
      </w:r>
    </w:p>
    <w:p w:rsidR="009D5D0E" w:rsidRDefault="009D5D0E" w:rsidP="009D5D0E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</w:t>
      </w:r>
      <w:r w:rsidR="000651E7">
        <w:rPr>
          <w:rFonts w:ascii="Arial" w:hAnsi="Arial" w:cs="Arial"/>
          <w:sz w:val="20"/>
          <w:szCs w:val="20"/>
          <w:lang w:val="pt-BR"/>
        </w:rPr>
        <w:t>fechar o semestre atual e cadastrar um novo</w:t>
      </w:r>
      <w:r>
        <w:rPr>
          <w:rFonts w:ascii="Arial" w:hAnsi="Arial" w:cs="Arial"/>
          <w:sz w:val="20"/>
          <w:szCs w:val="20"/>
          <w:lang w:val="pt-BR"/>
        </w:rPr>
        <w:t xml:space="preserve">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D05965" w:rsidRPr="009D5D0E" w:rsidRDefault="00D05965" w:rsidP="009D5D0E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285ED7" w:rsidRPr="009D5D0E" w:rsidRDefault="00285ED7" w:rsidP="009D5D0E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9D5D0E" w:rsidRPr="009D5D0E" w:rsidRDefault="009D5D0E" w:rsidP="009D5D0E">
      <w:pPr>
        <w:rPr>
          <w:lang w:val="pt-BR"/>
        </w:rPr>
      </w:pPr>
    </w:p>
    <w:p w:rsidR="00B941E6" w:rsidRDefault="00B941E6" w:rsidP="00B941E6">
      <w:pPr>
        <w:pStyle w:val="Cabealho3"/>
        <w:rPr>
          <w:lang w:val="pt-BR"/>
        </w:rPr>
      </w:pPr>
      <w:r>
        <w:rPr>
          <w:lang w:val="pt-BR"/>
        </w:rPr>
        <w:t>O</w:t>
      </w:r>
      <w:r w:rsidRPr="001164E2">
        <w:rPr>
          <w:lang w:val="pt-BR"/>
        </w:rPr>
        <w:t xml:space="preserve"> </w:t>
      </w:r>
      <w:r>
        <w:rPr>
          <w:lang w:val="pt-BR"/>
        </w:rPr>
        <w:t>ator</w:t>
      </w:r>
      <w:r w:rsidRPr="001164E2">
        <w:rPr>
          <w:lang w:val="pt-BR"/>
        </w:rPr>
        <w:t xml:space="preserve"> escolhe a opção de </w:t>
      </w:r>
      <w:r>
        <w:rPr>
          <w:lang w:val="pt-BR"/>
        </w:rPr>
        <w:t>fechar</w:t>
      </w:r>
      <w:r w:rsidRPr="001164E2">
        <w:rPr>
          <w:lang w:val="pt-BR"/>
        </w:rPr>
        <w:t xml:space="preserve"> </w:t>
      </w:r>
      <w:r>
        <w:rPr>
          <w:lang w:val="pt-BR"/>
        </w:rPr>
        <w:t xml:space="preserve">o </w:t>
      </w:r>
      <w:r w:rsidRPr="001164E2">
        <w:rPr>
          <w:lang w:val="pt-BR"/>
        </w:rPr>
        <w:t>semestre</w:t>
      </w:r>
      <w:r>
        <w:rPr>
          <w:lang w:val="pt-BR"/>
        </w:rPr>
        <w:t xml:space="preserve"> atual clicando no botão “Fechar” ao lado do período</w:t>
      </w:r>
      <w:r w:rsidRPr="001164E2">
        <w:rPr>
          <w:lang w:val="pt-BR"/>
        </w:rPr>
        <w:t>.</w:t>
      </w:r>
    </w:p>
    <w:p w:rsidR="00B941E6" w:rsidRDefault="00B941E6" w:rsidP="007A3249">
      <w:pPr>
        <w:pStyle w:val="Cabealho3"/>
        <w:rPr>
          <w:lang w:val="pt-BR"/>
        </w:rPr>
      </w:pPr>
      <w:r>
        <w:rPr>
          <w:lang w:val="pt-BR"/>
        </w:rPr>
        <w:t>O ator fecha todos os trabalhos com status de “aberto”</w:t>
      </w:r>
      <w:r w:rsidR="0083077E">
        <w:rPr>
          <w:lang w:val="pt-BR"/>
        </w:rPr>
        <w:t xml:space="preserve"> desse semestre escolhendo a opção “Fechar trabalho” ao lado de cada trabalho</w:t>
      </w:r>
      <w:r>
        <w:rPr>
          <w:lang w:val="pt-BR"/>
        </w:rPr>
        <w:t>.</w:t>
      </w:r>
    </w:p>
    <w:p w:rsidR="00B941E6" w:rsidRPr="00B56A3B" w:rsidRDefault="0083077E" w:rsidP="00B56A3B">
      <w:pPr>
        <w:pStyle w:val="Cabealho3"/>
        <w:rPr>
          <w:lang w:val="pt-BR"/>
        </w:rPr>
      </w:pPr>
      <w:r>
        <w:rPr>
          <w:lang w:val="pt-BR"/>
        </w:rPr>
        <w:t>O relacionamento dos alunos com as disciplinas, professores e disciplinas, trabalhos com disciplinas, serão perdidos.</w:t>
      </w:r>
      <w:r w:rsidRPr="00B56A3B">
        <w:rPr>
          <w:lang w:val="pt-BR"/>
        </w:rPr>
        <w:t xml:space="preserve"> </w:t>
      </w:r>
    </w:p>
    <w:p w:rsidR="00285ED7" w:rsidRPr="001164E2" w:rsidRDefault="009D5D0E" w:rsidP="007A3249">
      <w:pPr>
        <w:pStyle w:val="Cabealho3"/>
        <w:rPr>
          <w:lang w:val="pt-BR"/>
        </w:rPr>
      </w:pPr>
      <w:r>
        <w:rPr>
          <w:lang w:val="pt-BR"/>
        </w:rPr>
        <w:t>O</w:t>
      </w:r>
      <w:r w:rsidR="00141F15" w:rsidRPr="001164E2">
        <w:rPr>
          <w:lang w:val="pt-BR"/>
        </w:rPr>
        <w:t xml:space="preserve"> </w:t>
      </w:r>
      <w:r>
        <w:rPr>
          <w:lang w:val="pt-BR"/>
        </w:rPr>
        <w:t>ator</w:t>
      </w:r>
      <w:r w:rsidR="00141F15" w:rsidRPr="001164E2">
        <w:rPr>
          <w:lang w:val="pt-BR"/>
        </w:rPr>
        <w:t xml:space="preserve"> escolhe a opção de cadastrar um novo semestre</w:t>
      </w:r>
      <w:r w:rsidR="00B56A3B">
        <w:rPr>
          <w:lang w:val="pt-BR"/>
        </w:rPr>
        <w:t xml:space="preserve"> escolhendo a opção “Adicionar novo semestre”</w:t>
      </w:r>
      <w:r w:rsidR="00141F15" w:rsidRPr="001164E2">
        <w:rPr>
          <w:lang w:val="pt-BR"/>
        </w:rPr>
        <w:t>.</w:t>
      </w:r>
    </w:p>
    <w:p w:rsidR="00141F15" w:rsidRPr="001164E2" w:rsidRDefault="00141F15" w:rsidP="007A3249">
      <w:pPr>
        <w:pStyle w:val="Cabealho3"/>
        <w:rPr>
          <w:lang w:val="pt-BR"/>
        </w:rPr>
      </w:pPr>
      <w:r w:rsidRPr="001164E2">
        <w:rPr>
          <w:lang w:val="pt-BR"/>
        </w:rPr>
        <w:t xml:space="preserve">O sistema </w:t>
      </w:r>
      <w:r w:rsidR="007A3249">
        <w:rPr>
          <w:lang w:val="pt-BR"/>
        </w:rPr>
        <w:t>informa os campos para preencher</w:t>
      </w:r>
      <w:r w:rsidR="007744AF">
        <w:rPr>
          <w:lang w:val="pt-BR"/>
        </w:rPr>
        <w:t xml:space="preserve"> os dados para</w:t>
      </w:r>
      <w:r w:rsidRPr="001164E2">
        <w:rPr>
          <w:lang w:val="pt-BR"/>
        </w:rPr>
        <w:t xml:space="preserve"> </w:t>
      </w:r>
      <w:r w:rsidR="007A3249">
        <w:rPr>
          <w:lang w:val="pt-BR"/>
        </w:rPr>
        <w:t xml:space="preserve">novo </w:t>
      </w:r>
      <w:r w:rsidRPr="001164E2">
        <w:rPr>
          <w:lang w:val="pt-BR"/>
        </w:rPr>
        <w:t>semestre</w:t>
      </w:r>
      <w:r w:rsidR="007A3249">
        <w:rPr>
          <w:lang w:val="pt-BR"/>
        </w:rPr>
        <w:t>.</w:t>
      </w:r>
      <w:r w:rsidRPr="001164E2">
        <w:rPr>
          <w:lang w:val="pt-BR"/>
        </w:rPr>
        <w:t xml:space="preserve"> </w:t>
      </w:r>
    </w:p>
    <w:p w:rsidR="00285ED7" w:rsidRPr="001164E2" w:rsidRDefault="007A3249" w:rsidP="007A3249">
      <w:pPr>
        <w:pStyle w:val="Cabealho3"/>
        <w:rPr>
          <w:lang w:val="pt-BR"/>
        </w:rPr>
      </w:pPr>
      <w:r>
        <w:rPr>
          <w:lang w:val="pt-BR"/>
        </w:rPr>
        <w:t xml:space="preserve">O ator preenche os campos corretamente e clica em “Cadastrar”. </w:t>
      </w:r>
      <w:r w:rsidR="006C0BB1" w:rsidRPr="007744AF">
        <w:rPr>
          <w:b/>
          <w:lang w:val="pt-BR"/>
        </w:rPr>
        <w:t>[F</w:t>
      </w:r>
      <w:r w:rsidR="006C0BB1">
        <w:rPr>
          <w:b/>
          <w:lang w:val="pt-BR"/>
        </w:rPr>
        <w:t>A1</w:t>
      </w:r>
      <w:r w:rsidR="006C0BB1" w:rsidRPr="007744AF">
        <w:rPr>
          <w:b/>
          <w:lang w:val="pt-BR"/>
        </w:rPr>
        <w:t>]</w:t>
      </w:r>
      <w:r w:rsidR="006C0BB1">
        <w:rPr>
          <w:b/>
          <w:lang w:val="pt-BR"/>
        </w:rPr>
        <w:t xml:space="preserve"> </w:t>
      </w:r>
      <w:r w:rsidR="007744AF">
        <w:rPr>
          <w:b/>
          <w:lang w:val="pt-BR"/>
        </w:rPr>
        <w:t>[FE2</w:t>
      </w:r>
      <w:r w:rsidRPr="007A3249">
        <w:rPr>
          <w:b/>
          <w:lang w:val="pt-BR"/>
        </w:rPr>
        <w:t>]</w:t>
      </w:r>
      <w:r w:rsidR="007744AF">
        <w:rPr>
          <w:b/>
          <w:lang w:val="pt-BR"/>
        </w:rPr>
        <w:t xml:space="preserve"> [FE3</w:t>
      </w:r>
      <w:r w:rsidR="00AC26BC">
        <w:rPr>
          <w:b/>
          <w:lang w:val="pt-BR"/>
        </w:rPr>
        <w:t>]</w:t>
      </w:r>
    </w:p>
    <w:p w:rsidR="00285ED7" w:rsidRPr="001164E2" w:rsidRDefault="00141F15" w:rsidP="007A3249">
      <w:pPr>
        <w:pStyle w:val="Cabealho3"/>
        <w:rPr>
          <w:lang w:val="pt-BR"/>
        </w:rPr>
      </w:pPr>
      <w:r w:rsidRPr="001164E2">
        <w:rPr>
          <w:lang w:val="pt-BR"/>
        </w:rPr>
        <w:t xml:space="preserve">O </w:t>
      </w:r>
      <w:r w:rsidR="007A3249">
        <w:rPr>
          <w:lang w:val="pt-BR"/>
        </w:rPr>
        <w:t>sistema exibe uma mensagem de confirmação para o ator</w:t>
      </w:r>
      <w:r w:rsidRPr="001164E2">
        <w:rPr>
          <w:lang w:val="pt-BR"/>
        </w:rPr>
        <w:t>.</w:t>
      </w:r>
    </w:p>
    <w:p w:rsidR="00285ED7" w:rsidRPr="001164E2" w:rsidRDefault="007A3249" w:rsidP="007A3249">
      <w:pPr>
        <w:pStyle w:val="Cabealho3"/>
        <w:rPr>
          <w:lang w:val="pt-BR"/>
        </w:rPr>
      </w:pPr>
      <w:r>
        <w:rPr>
          <w:lang w:val="pt-BR"/>
        </w:rPr>
        <w:t>O semestre criado fica com status de “atual”.</w:t>
      </w:r>
    </w:p>
    <w:p w:rsidR="00DF7E86" w:rsidRDefault="00DF7E86" w:rsidP="007A3249">
      <w:pPr>
        <w:pStyle w:val="Cabealho3"/>
        <w:rPr>
          <w:lang w:val="pt-BR"/>
        </w:rPr>
      </w:pPr>
      <w:r w:rsidRPr="001164E2">
        <w:rPr>
          <w:lang w:val="pt-BR"/>
        </w:rPr>
        <w:t>O caso de uso é encerrado.</w:t>
      </w:r>
    </w:p>
    <w:p w:rsidR="009D5D0E" w:rsidRPr="001164E2" w:rsidRDefault="009D5D0E" w:rsidP="009D5D0E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9D5D0E" w:rsidRDefault="003C6BB0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285ED7" w:rsidRPr="00960BE7" w:rsidRDefault="00960BE7" w:rsidP="00960BE7">
      <w:pPr>
        <w:pStyle w:val="Cabealho2"/>
        <w:numPr>
          <w:ilvl w:val="0"/>
          <w:numId w:val="0"/>
        </w:numPr>
        <w:ind w:left="576"/>
        <w:rPr>
          <w:rFonts w:cs="Arial"/>
          <w:b w:val="0"/>
        </w:rPr>
      </w:pPr>
      <w:r w:rsidRPr="00960BE7">
        <w:rPr>
          <w:rFonts w:cs="Arial"/>
          <w:b w:val="0"/>
        </w:rPr>
        <w:t>N/A</w:t>
      </w:r>
    </w:p>
    <w:p w:rsidR="009D5D0E" w:rsidRPr="001164E2" w:rsidRDefault="009D5D0E" w:rsidP="009D5D0E">
      <w:pPr>
        <w:pStyle w:val="Corpodetexto"/>
        <w:ind w:left="1440"/>
        <w:rPr>
          <w:rFonts w:ascii="Arial" w:hAnsi="Arial" w:cs="Arial"/>
          <w:lang w:val="pt-BR"/>
        </w:rPr>
      </w:pPr>
    </w:p>
    <w:p w:rsidR="00AC26BC" w:rsidRPr="00AC26BC" w:rsidRDefault="009D5D0E" w:rsidP="00AC26BC">
      <w:pPr>
        <w:pStyle w:val="Cabealho1"/>
        <w:rPr>
          <w:rFonts w:cs="Arial"/>
          <w:i/>
          <w:sz w:val="22"/>
          <w:szCs w:val="22"/>
          <w:lang w:val="pt-BR"/>
        </w:rPr>
      </w:pPr>
      <w:r w:rsidRPr="009D5D0E">
        <w:rPr>
          <w:rFonts w:cs="Arial"/>
          <w:i/>
          <w:sz w:val="22"/>
          <w:szCs w:val="22"/>
          <w:lang w:val="pt-BR"/>
        </w:rPr>
        <w:t>Fluxo de Exceção</w:t>
      </w:r>
    </w:p>
    <w:p w:rsidR="007744AF" w:rsidRDefault="007744AF" w:rsidP="00AC26BC">
      <w:pPr>
        <w:pStyle w:val="Cabealho2"/>
        <w:rPr>
          <w:lang w:val="pt-BR"/>
        </w:rPr>
      </w:pPr>
      <w:r>
        <w:rPr>
          <w:lang w:val="pt-BR"/>
        </w:rPr>
        <w:t>[FA1]</w:t>
      </w:r>
    </w:p>
    <w:p w:rsidR="007744AF" w:rsidRDefault="007744AF" w:rsidP="007744AF">
      <w:pPr>
        <w:ind w:left="576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passo 4.1.</w:t>
      </w:r>
      <w:r w:rsidR="006C0BB1">
        <w:rPr>
          <w:rFonts w:ascii="Arial" w:hAnsi="Arial" w:cs="Arial"/>
          <w:sz w:val="20"/>
          <w:szCs w:val="20"/>
          <w:lang w:val="pt-BR"/>
        </w:rPr>
        <w:t>6</w:t>
      </w:r>
      <w:r>
        <w:rPr>
          <w:rFonts w:ascii="Arial" w:hAnsi="Arial" w:cs="Arial"/>
          <w:sz w:val="20"/>
          <w:szCs w:val="20"/>
          <w:lang w:val="pt-BR"/>
        </w:rPr>
        <w:t xml:space="preserve"> do fluxo principal, caso o</w:t>
      </w:r>
      <w:r>
        <w:rPr>
          <w:rFonts w:ascii="Arial" w:hAnsi="Arial" w:cs="Arial"/>
          <w:sz w:val="20"/>
          <w:szCs w:val="20"/>
          <w:lang w:val="pt-BR"/>
        </w:rPr>
        <w:t xml:space="preserve"> ano referente ao novo semestre seja menor ou igual ao anterior:</w:t>
      </w:r>
    </w:p>
    <w:p w:rsidR="007744AF" w:rsidRPr="00E50564" w:rsidRDefault="007744AF" w:rsidP="007744AF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  <w:lang w:val="pt-BR"/>
        </w:rPr>
      </w:pPr>
      <w:r w:rsidRPr="00E50564">
        <w:rPr>
          <w:rFonts w:ascii="Arial" w:hAnsi="Arial" w:cs="Arial"/>
          <w:sz w:val="20"/>
          <w:szCs w:val="20"/>
          <w:lang w:val="pt-BR"/>
        </w:rPr>
        <w:t>Exibir uma mensagem informando que não é possível criar um novo semestre com ano menor ou igual que o semestre anterior.</w:t>
      </w:r>
    </w:p>
    <w:p w:rsidR="007744AF" w:rsidRPr="00E50564" w:rsidRDefault="00E50564" w:rsidP="007744AF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  <w:lang w:val="pt-BR"/>
        </w:rPr>
      </w:pPr>
      <w:r w:rsidRPr="00E50564">
        <w:rPr>
          <w:rFonts w:ascii="Arial" w:hAnsi="Arial" w:cs="Arial"/>
          <w:sz w:val="20"/>
          <w:szCs w:val="20"/>
          <w:lang w:val="pt-BR"/>
        </w:rPr>
        <w:t>O caso de uso é encerrado.</w:t>
      </w:r>
      <w:r w:rsidR="007744AF" w:rsidRPr="00E50564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574E69" w:rsidRPr="00AC26BC" w:rsidRDefault="00AC26BC" w:rsidP="00AC26BC">
      <w:pPr>
        <w:pStyle w:val="Cabealho2"/>
        <w:rPr>
          <w:lang w:val="pt-BR"/>
        </w:rPr>
      </w:pPr>
      <w:r>
        <w:rPr>
          <w:lang w:val="pt-BR"/>
        </w:rPr>
        <w:t>[</w:t>
      </w:r>
      <w:r w:rsidR="007744AF">
        <w:rPr>
          <w:lang w:val="pt-BR"/>
        </w:rPr>
        <w:t>FE2</w:t>
      </w:r>
      <w:r w:rsidR="00574E69" w:rsidRPr="00AC26BC">
        <w:rPr>
          <w:lang w:val="pt-BR"/>
        </w:rPr>
        <w:t>]</w:t>
      </w:r>
    </w:p>
    <w:p w:rsidR="00574E69" w:rsidRDefault="00574E69" w:rsidP="00574E69">
      <w:pPr>
        <w:ind w:left="576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No passo 4.1.6 do fluxo </w:t>
      </w:r>
      <w:r w:rsidR="00AC26BC">
        <w:rPr>
          <w:rFonts w:ascii="Arial" w:hAnsi="Arial" w:cs="Arial"/>
          <w:sz w:val="20"/>
          <w:szCs w:val="20"/>
          <w:lang w:val="pt-BR"/>
        </w:rPr>
        <w:t>principal, caso o ator clique em “Cadastrar” sem preencher os campos obrigatórios:</w:t>
      </w:r>
    </w:p>
    <w:p w:rsidR="00AC26BC" w:rsidRDefault="00AC26BC" w:rsidP="00AC26BC">
      <w:pPr>
        <w:pStyle w:val="Cabealho3"/>
        <w:numPr>
          <w:ilvl w:val="0"/>
          <w:numId w:val="10"/>
        </w:numPr>
        <w:rPr>
          <w:lang w:val="pt-BR"/>
        </w:rPr>
      </w:pPr>
      <w:r>
        <w:rPr>
          <w:lang w:val="pt-BR"/>
        </w:rPr>
        <w:t>Exibir uma mensagem ao ator informando que os campos obrigatórios devem ser preenchidos.</w:t>
      </w:r>
    </w:p>
    <w:p w:rsidR="00AC26BC" w:rsidRDefault="00AC26BC" w:rsidP="00AC26BC">
      <w:pPr>
        <w:pStyle w:val="Cabealho3"/>
        <w:numPr>
          <w:ilvl w:val="0"/>
          <w:numId w:val="10"/>
        </w:numPr>
        <w:rPr>
          <w:lang w:val="pt-BR"/>
        </w:rPr>
      </w:pPr>
      <w:r>
        <w:rPr>
          <w:lang w:val="pt-BR"/>
        </w:rPr>
        <w:t>Voltar ao passo 4.1.5 do fluxo principal.</w:t>
      </w:r>
    </w:p>
    <w:p w:rsidR="00AC26BC" w:rsidRPr="00574E69" w:rsidRDefault="00AC26BC" w:rsidP="00AC26BC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574E69" w:rsidRPr="00574E69" w:rsidRDefault="007744AF" w:rsidP="00574E69">
      <w:pPr>
        <w:pStyle w:val="Cabealho2"/>
        <w:rPr>
          <w:lang w:val="pt-BR"/>
        </w:rPr>
      </w:pPr>
      <w:r>
        <w:rPr>
          <w:lang w:val="pt-BR"/>
        </w:rPr>
        <w:t>[FE3</w:t>
      </w:r>
      <w:r w:rsidR="009D5D0E">
        <w:rPr>
          <w:lang w:val="pt-BR"/>
        </w:rPr>
        <w:t>]</w:t>
      </w:r>
    </w:p>
    <w:p w:rsidR="00535BC7" w:rsidRDefault="00324C6C" w:rsidP="00324C6C">
      <w:pPr>
        <w:ind w:left="576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No passo </w:t>
      </w:r>
      <w:r w:rsidR="00574E69">
        <w:rPr>
          <w:rFonts w:ascii="Arial" w:hAnsi="Arial" w:cs="Arial"/>
          <w:sz w:val="20"/>
          <w:szCs w:val="20"/>
          <w:lang w:val="pt-BR"/>
        </w:rPr>
        <w:t>4.1.6</w:t>
      </w:r>
      <w:r w:rsidR="007A3249">
        <w:rPr>
          <w:rFonts w:ascii="Arial" w:hAnsi="Arial" w:cs="Arial"/>
          <w:sz w:val="20"/>
          <w:szCs w:val="20"/>
          <w:lang w:val="pt-BR"/>
        </w:rPr>
        <w:t xml:space="preserve"> do fluxo principal</w:t>
      </w:r>
      <w:r>
        <w:rPr>
          <w:rFonts w:ascii="Arial" w:hAnsi="Arial" w:cs="Arial"/>
          <w:sz w:val="20"/>
          <w:szCs w:val="20"/>
          <w:lang w:val="pt-BR"/>
        </w:rPr>
        <w:t>, c</w:t>
      </w:r>
      <w:r w:rsidRPr="00324C6C">
        <w:rPr>
          <w:rFonts w:ascii="Arial" w:hAnsi="Arial" w:cs="Arial"/>
          <w:sz w:val="20"/>
          <w:szCs w:val="20"/>
          <w:lang w:val="pt-BR"/>
        </w:rPr>
        <w:t>aso o</w:t>
      </w:r>
      <w:r>
        <w:rPr>
          <w:rFonts w:ascii="Arial" w:hAnsi="Arial" w:cs="Arial"/>
          <w:sz w:val="20"/>
          <w:szCs w:val="20"/>
          <w:lang w:val="pt-BR"/>
        </w:rPr>
        <w:t xml:space="preserve"> ator tente cadastrar um semestre já existente e clicar em “Cadastrar” </w:t>
      </w:r>
    </w:p>
    <w:p w:rsidR="00535BC7" w:rsidRDefault="00535BC7" w:rsidP="00324C6C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324C6C" w:rsidRDefault="00535BC7" w:rsidP="00535BC7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</w:t>
      </w:r>
      <w:r w:rsidR="00324C6C" w:rsidRPr="00535BC7">
        <w:rPr>
          <w:rFonts w:ascii="Arial" w:hAnsi="Arial" w:cs="Arial"/>
          <w:sz w:val="20"/>
          <w:szCs w:val="20"/>
          <w:lang w:val="pt-BR"/>
        </w:rPr>
        <w:t xml:space="preserve">xibir uma mensagem informando que o </w:t>
      </w:r>
      <w:r>
        <w:rPr>
          <w:rFonts w:ascii="Arial" w:hAnsi="Arial" w:cs="Arial"/>
          <w:sz w:val="20"/>
          <w:szCs w:val="20"/>
          <w:lang w:val="pt-BR"/>
        </w:rPr>
        <w:t>semestre já existe.</w:t>
      </w:r>
    </w:p>
    <w:p w:rsidR="00535BC7" w:rsidRPr="00535BC7" w:rsidRDefault="00535BC7" w:rsidP="00535BC7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caso de uso é encerrado.</w:t>
      </w:r>
    </w:p>
    <w:p w:rsidR="009D5D0E" w:rsidRPr="009D5D0E" w:rsidRDefault="009D5D0E" w:rsidP="009D5D0E">
      <w:pPr>
        <w:rPr>
          <w:lang w:val="pt-BR"/>
        </w:rPr>
      </w:pPr>
    </w:p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285ED7" w:rsidRPr="001164E2" w:rsidRDefault="00D119C5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D05965" w:rsidRPr="00D05965" w:rsidRDefault="00D119C5" w:rsidP="00D05965">
      <w:pPr>
        <w:pStyle w:val="Corpodetexto"/>
        <w:numPr>
          <w:ilvl w:val="0"/>
          <w:numId w:val="6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</w:p>
    <w:p w:rsidR="00DD1F47" w:rsidRDefault="00DD1F47" w:rsidP="00D119C5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Cenário 2</w:t>
      </w:r>
    </w:p>
    <w:p w:rsidR="00DD1F47" w:rsidRPr="00F87616" w:rsidRDefault="00DD1F47" w:rsidP="00F87616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Passo</w:t>
      </w:r>
      <w:r w:rsidR="00F87616">
        <w:rPr>
          <w:rFonts w:ascii="Arial" w:hAnsi="Arial" w:cs="Arial"/>
          <w:sz w:val="20"/>
          <w:szCs w:val="20"/>
        </w:rPr>
        <w:t>s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Principal</w:t>
      </w:r>
    </w:p>
    <w:p w:rsidR="00DD1F47" w:rsidRPr="00F87616" w:rsidRDefault="00DD1F47" w:rsidP="00F87616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87616">
        <w:rPr>
          <w:rFonts w:ascii="Arial" w:hAnsi="Arial" w:cs="Arial"/>
          <w:sz w:val="20"/>
          <w:szCs w:val="20"/>
        </w:rPr>
        <w:t>Exceç</w:t>
      </w:r>
      <w:r w:rsidR="00F87616" w:rsidRPr="00F87616">
        <w:rPr>
          <w:rFonts w:ascii="Arial" w:hAnsi="Arial" w:cs="Arial"/>
          <w:sz w:val="20"/>
          <w:szCs w:val="20"/>
        </w:rPr>
        <w:t>ão</w:t>
      </w:r>
      <w:proofErr w:type="spellEnd"/>
      <w:r w:rsidR="00F87616" w:rsidRPr="00F87616">
        <w:rPr>
          <w:rFonts w:ascii="Arial" w:hAnsi="Arial" w:cs="Arial"/>
          <w:sz w:val="20"/>
          <w:szCs w:val="20"/>
        </w:rPr>
        <w:t xml:space="preserve"> 1</w:t>
      </w:r>
    </w:p>
    <w:p w:rsidR="00DD1F47" w:rsidRDefault="00DD1F47" w:rsidP="00D119C5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3</w:t>
      </w:r>
    </w:p>
    <w:p w:rsidR="00DD1F47" w:rsidRPr="00F87616" w:rsidRDefault="00F87616" w:rsidP="00F8761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  <w:lang w:val="pt-BR"/>
        </w:rPr>
      </w:pPr>
      <w:r w:rsidRPr="00F87616">
        <w:rPr>
          <w:rFonts w:ascii="Arial" w:hAnsi="Arial" w:cs="Arial"/>
          <w:sz w:val="20"/>
          <w:szCs w:val="20"/>
          <w:lang w:val="pt-BR"/>
        </w:rPr>
        <w:t>Passos do Fluxo Principal</w:t>
      </w:r>
    </w:p>
    <w:p w:rsidR="00F87616" w:rsidRPr="00F87616" w:rsidRDefault="00F87616" w:rsidP="00F8761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  <w:lang w:val="pt-BR"/>
        </w:rPr>
      </w:pPr>
      <w:r w:rsidRPr="00F87616">
        <w:rPr>
          <w:rFonts w:ascii="Arial" w:hAnsi="Arial" w:cs="Arial"/>
          <w:sz w:val="20"/>
          <w:szCs w:val="20"/>
          <w:lang w:val="pt-BR"/>
        </w:rPr>
        <w:t>Fluxo de Exceção 2</w:t>
      </w:r>
    </w:p>
    <w:p w:rsidR="00D119C5" w:rsidRPr="001164E2" w:rsidRDefault="00DD1F47" w:rsidP="00D119C5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4</w:t>
      </w:r>
    </w:p>
    <w:p w:rsidR="00285ED7" w:rsidRPr="001164E2" w:rsidRDefault="00D119C5" w:rsidP="00B50B79">
      <w:pPr>
        <w:pStyle w:val="Corpodetexto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164E2">
        <w:rPr>
          <w:rFonts w:ascii="Arial" w:hAnsi="Arial" w:cs="Arial"/>
        </w:rPr>
        <w:t>Passo</w:t>
      </w:r>
      <w:r w:rsidR="00F87616">
        <w:rPr>
          <w:rFonts w:ascii="Arial" w:hAnsi="Arial" w:cs="Arial"/>
        </w:rPr>
        <w:t>s</w:t>
      </w:r>
      <w:bookmarkStart w:id="0" w:name="_GoBack"/>
      <w:bookmarkEnd w:id="0"/>
      <w:proofErr w:type="spellEnd"/>
      <w:r w:rsidRPr="001164E2">
        <w:rPr>
          <w:rFonts w:ascii="Arial" w:hAnsi="Arial" w:cs="Arial"/>
        </w:rPr>
        <w:t xml:space="preserve"> do </w:t>
      </w:r>
      <w:proofErr w:type="spellStart"/>
      <w:r w:rsidRPr="001164E2">
        <w:rPr>
          <w:rFonts w:ascii="Arial" w:hAnsi="Arial" w:cs="Arial"/>
        </w:rPr>
        <w:t>Fluxo</w:t>
      </w:r>
      <w:proofErr w:type="spellEnd"/>
      <w:r w:rsidRPr="001164E2">
        <w:rPr>
          <w:rFonts w:ascii="Arial" w:hAnsi="Arial" w:cs="Arial"/>
        </w:rPr>
        <w:t xml:space="preserve"> Principal</w:t>
      </w:r>
    </w:p>
    <w:p w:rsidR="00285ED7" w:rsidRDefault="00D05965" w:rsidP="00B50B79">
      <w:pPr>
        <w:pStyle w:val="Corpodetexto"/>
        <w:numPr>
          <w:ilvl w:val="0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Fluxo de Exceção</w:t>
      </w:r>
      <w:r w:rsidR="00DD1F47">
        <w:rPr>
          <w:rFonts w:ascii="Arial" w:hAnsi="Arial" w:cs="Arial"/>
          <w:lang w:val="pt-BR"/>
        </w:rPr>
        <w:t xml:space="preserve"> 3</w:t>
      </w:r>
    </w:p>
    <w:p w:rsidR="00D05965" w:rsidRPr="001164E2" w:rsidRDefault="00D05965" w:rsidP="00D05965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285ED7" w:rsidRPr="00D05965" w:rsidRDefault="00D05965">
      <w:pPr>
        <w:pStyle w:val="Cabealho2"/>
        <w:rPr>
          <w:rFonts w:cs="Arial"/>
          <w:sz w:val="22"/>
          <w:szCs w:val="22"/>
          <w:lang w:val="pt-BR"/>
        </w:rPr>
      </w:pPr>
      <w:r w:rsidRPr="00D05965">
        <w:rPr>
          <w:rFonts w:cs="Arial"/>
          <w:sz w:val="22"/>
          <w:szCs w:val="22"/>
          <w:lang w:val="pt-BR"/>
        </w:rPr>
        <w:t>Novo semestre cadastrado</w:t>
      </w:r>
    </w:p>
    <w:p w:rsidR="00D119C5" w:rsidRDefault="00D119C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 w:rsidR="00D05965">
        <w:rPr>
          <w:rFonts w:ascii="Arial" w:hAnsi="Arial" w:cs="Arial"/>
          <w:sz w:val="20"/>
          <w:szCs w:val="20"/>
          <w:lang w:val="pt-BR"/>
        </w:rPr>
        <w:t>execução desse</w:t>
      </w:r>
      <w:r w:rsidR="004B51BD" w:rsidRPr="001164E2">
        <w:rPr>
          <w:rFonts w:ascii="Arial" w:hAnsi="Arial" w:cs="Arial"/>
          <w:sz w:val="20"/>
          <w:szCs w:val="20"/>
          <w:lang w:val="pt-BR"/>
        </w:rPr>
        <w:t xml:space="preserve"> caso de uso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um novo semestre será cadastrado e o seu estado será igual a “</w:t>
      </w:r>
      <w:r w:rsidR="00D05965">
        <w:rPr>
          <w:rFonts w:ascii="Arial" w:hAnsi="Arial" w:cs="Arial"/>
          <w:sz w:val="20"/>
          <w:szCs w:val="20"/>
          <w:lang w:val="pt-BR"/>
        </w:rPr>
        <w:t>Atual</w:t>
      </w:r>
      <w:r w:rsidRPr="001164E2">
        <w:rPr>
          <w:rFonts w:ascii="Arial" w:hAnsi="Arial" w:cs="Arial"/>
          <w:sz w:val="20"/>
          <w:szCs w:val="20"/>
          <w:lang w:val="pt-BR"/>
        </w:rPr>
        <w:t>”.</w:t>
      </w:r>
    </w:p>
    <w:p w:rsidR="00D05965" w:rsidRPr="001164E2" w:rsidRDefault="00D0596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285ED7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396A08" w:rsidRDefault="00396A08" w:rsidP="00396A08">
      <w:pPr>
        <w:pStyle w:val="Cabealho2"/>
        <w:rPr>
          <w:lang w:val="pt-BR"/>
        </w:rPr>
      </w:pPr>
      <w:r>
        <w:rPr>
          <w:lang w:val="pt-BR"/>
        </w:rPr>
        <w:t>Regra de Negócios</w:t>
      </w:r>
    </w:p>
    <w:p w:rsidR="00396A08" w:rsidRDefault="00396A08" w:rsidP="00396A08">
      <w:pPr>
        <w:ind w:left="576"/>
        <w:rPr>
          <w:lang w:val="pt-BR"/>
        </w:rPr>
      </w:pPr>
    </w:p>
    <w:p w:rsidR="00396A08" w:rsidRDefault="00396A08" w:rsidP="00396A08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 w:rsidRPr="00396A08">
        <w:rPr>
          <w:rFonts w:ascii="Arial" w:hAnsi="Arial" w:cs="Arial"/>
          <w:b/>
          <w:sz w:val="20"/>
          <w:szCs w:val="20"/>
          <w:lang w:val="pt-BR"/>
        </w:rPr>
        <w:t>Novo semestre:</w:t>
      </w:r>
    </w:p>
    <w:p w:rsidR="00E50564" w:rsidRPr="00E50564" w:rsidRDefault="00E50564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Um novo semestre só pode ser criado se o atual estiver com status de “fechado”.</w:t>
      </w:r>
    </w:p>
    <w:p w:rsidR="00396A08" w:rsidRPr="00396A08" w:rsidRDefault="00396A08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ano do novo semestre deve ser maior que o anterior.</w:t>
      </w:r>
    </w:p>
    <w:p w:rsidR="00396A08" w:rsidRPr="00396A08" w:rsidRDefault="00396A08" w:rsidP="00396A08">
      <w:pPr>
        <w:ind w:left="576"/>
        <w:rPr>
          <w:b/>
          <w:lang w:val="pt-BR"/>
        </w:rPr>
      </w:pPr>
    </w:p>
    <w:p w:rsidR="00CF3F73" w:rsidRPr="001164E2" w:rsidRDefault="00CF3F73" w:rsidP="00BD71DF">
      <w:pPr>
        <w:pStyle w:val="Corpodetexto"/>
        <w:rPr>
          <w:rFonts w:ascii="Arial" w:hAnsi="Arial" w:cs="Arial"/>
          <w:lang w:val="pt-BR"/>
        </w:rPr>
      </w:pPr>
    </w:p>
    <w:p w:rsidR="00B9279E" w:rsidRPr="001164E2" w:rsidRDefault="00BD71DF" w:rsidP="009A33E0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 w:rsidRPr="001164E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D16" w:rsidRDefault="00706D16">
      <w:r>
        <w:separator/>
      </w:r>
    </w:p>
  </w:endnote>
  <w:endnote w:type="continuationSeparator" w:id="0">
    <w:p w:rsidR="00706D16" w:rsidRDefault="0070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87616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87616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D16" w:rsidRDefault="00706D16">
      <w:r>
        <w:separator/>
      </w:r>
    </w:p>
  </w:footnote>
  <w:footnote w:type="continuationSeparator" w:id="0">
    <w:p w:rsidR="00706D16" w:rsidRDefault="00706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1164E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1.1.</w:t>
          </w:r>
          <w:r w:rsidR="00630A3D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941E6">
            <w:rPr>
              <w:sz w:val="20"/>
              <w:lang w:val="pt-BR"/>
            </w:rPr>
            <w:t>16</w:t>
          </w:r>
          <w:r w:rsidR="001164E2">
            <w:rPr>
              <w:sz w:val="20"/>
              <w:lang w:val="pt-BR"/>
            </w:rPr>
            <w:t>/11</w:t>
          </w:r>
          <w:r w:rsidR="00630A3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15534B4B"/>
    <w:multiLevelType w:val="hybridMultilevel"/>
    <w:tmpl w:val="83E43142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1E817AF"/>
    <w:multiLevelType w:val="hybridMultilevel"/>
    <w:tmpl w:val="9FF63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5"/>
  </w:num>
  <w:num w:numId="6">
    <w:abstractNumId w:val="10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  <w:num w:numId="15">
    <w:abstractNumId w:val="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651E7"/>
    <w:rsid w:val="000C5A34"/>
    <w:rsid w:val="001164E2"/>
    <w:rsid w:val="00141F15"/>
    <w:rsid w:val="00157BEC"/>
    <w:rsid w:val="002516C1"/>
    <w:rsid w:val="00285ED7"/>
    <w:rsid w:val="00324C6C"/>
    <w:rsid w:val="00396A08"/>
    <w:rsid w:val="003C6BB0"/>
    <w:rsid w:val="00401874"/>
    <w:rsid w:val="004B51BD"/>
    <w:rsid w:val="00516559"/>
    <w:rsid w:val="00535BC7"/>
    <w:rsid w:val="005676E8"/>
    <w:rsid w:val="00574E69"/>
    <w:rsid w:val="00593CAA"/>
    <w:rsid w:val="00630A3D"/>
    <w:rsid w:val="006C0BB1"/>
    <w:rsid w:val="00706D16"/>
    <w:rsid w:val="007744AF"/>
    <w:rsid w:val="007A3249"/>
    <w:rsid w:val="0083077E"/>
    <w:rsid w:val="0093722C"/>
    <w:rsid w:val="00960BE7"/>
    <w:rsid w:val="009A33E0"/>
    <w:rsid w:val="009D5D0E"/>
    <w:rsid w:val="00AC26BC"/>
    <w:rsid w:val="00B50B79"/>
    <w:rsid w:val="00B56A3B"/>
    <w:rsid w:val="00B9279E"/>
    <w:rsid w:val="00B941E6"/>
    <w:rsid w:val="00BD71DF"/>
    <w:rsid w:val="00C56D52"/>
    <w:rsid w:val="00CF3F73"/>
    <w:rsid w:val="00D05965"/>
    <w:rsid w:val="00D119C5"/>
    <w:rsid w:val="00D50E7D"/>
    <w:rsid w:val="00DD1F47"/>
    <w:rsid w:val="00DD4C79"/>
    <w:rsid w:val="00DE264B"/>
    <w:rsid w:val="00DF7E86"/>
    <w:rsid w:val="00E50564"/>
    <w:rsid w:val="00F8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arte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rsid w:val="001164E2"/>
    <w:rPr>
      <w:rFonts w:ascii="Arial" w:hAnsi="Arial" w:cs="Arial"/>
      <w:b/>
      <w:bCs/>
      <w:kern w:val="28"/>
      <w:sz w:val="32"/>
      <w:szCs w:val="32"/>
    </w:rPr>
  </w:style>
  <w:style w:type="paragraph" w:customStyle="1" w:styleId="Textbody">
    <w:name w:val="Text body"/>
    <w:basedOn w:val="Normal"/>
    <w:rsid w:val="001164E2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5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155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</cp:lastModifiedBy>
  <cp:revision>22</cp:revision>
  <cp:lastPrinted>2014-08-18T21:56:00Z</cp:lastPrinted>
  <dcterms:created xsi:type="dcterms:W3CDTF">2014-08-18T21:56:00Z</dcterms:created>
  <dcterms:modified xsi:type="dcterms:W3CDTF">2014-11-17T15:22:00Z</dcterms:modified>
</cp:coreProperties>
</file>