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77" w:rsidRDefault="008413EB">
      <w:pPr>
        <w:pStyle w:val="Ttulo"/>
      </w:pPr>
      <w:proofErr w:type="spellStart"/>
      <w:r>
        <w:t>School</w:t>
      </w:r>
      <w:proofErr w:type="spellEnd"/>
      <w:r>
        <w:t xml:space="preserve"> Drive</w:t>
      </w:r>
    </w:p>
    <w:p w:rsidR="00CD5B77" w:rsidRDefault="0063056A">
      <w:pPr>
        <w:pStyle w:val="Ttulo"/>
      </w:pPr>
      <w:r>
        <w:t>Projeto Arquitetural</w:t>
      </w:r>
    </w:p>
    <w:p w:rsidR="00CD5B77" w:rsidRDefault="00CD5B77"/>
    <w:p w:rsidR="00CD5B77" w:rsidRDefault="0063056A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>
      <w:pPr>
        <w:rPr>
          <w:rFonts w:ascii="Times" w:hAnsi="Times"/>
          <w:iCs/>
          <w:color w:val="0000FF"/>
        </w:rPr>
      </w:pPr>
    </w:p>
    <w:p w:rsidR="00CD5B77" w:rsidRDefault="0063056A">
      <w:pPr>
        <w:pStyle w:val="Ttulo1"/>
      </w:pPr>
      <w:bookmarkStart w:id="0" w:name="_Toc436203377"/>
      <w:bookmarkStart w:id="1" w:name="_Toc452813577"/>
      <w:r>
        <w:t>Objetivo</w:t>
      </w:r>
    </w:p>
    <w:p w:rsidR="00CD5B77" w:rsidRDefault="00423AEF">
      <w:pPr>
        <w:pStyle w:val="InfoBlue"/>
        <w:rPr>
          <w:color w:val="auto"/>
        </w:rPr>
      </w:pPr>
      <w:r w:rsidRPr="00423AEF">
        <w:t xml:space="preserve"> </w:t>
      </w:r>
      <w:r w:rsidR="00C673CC">
        <w:rPr>
          <w:color w:val="auto"/>
        </w:rPr>
        <w:t>A arquitetura utilizada no sistema</w:t>
      </w:r>
      <w:r w:rsidRPr="00423AEF">
        <w:rPr>
          <w:color w:val="auto"/>
        </w:rPr>
        <w:t xml:space="preserve"> baseiam-se na arquitetura em camadas MVC.</w:t>
      </w:r>
    </w:p>
    <w:p w:rsidR="00423AEF" w:rsidRPr="00423AEF" w:rsidRDefault="00423AEF" w:rsidP="00C673CC">
      <w:pPr>
        <w:widowControl/>
        <w:shd w:val="clear" w:color="auto" w:fill="FFFFFF"/>
        <w:spacing w:after="150" w:line="240" w:lineRule="auto"/>
        <w:rPr>
          <w:rFonts w:ascii="Helvetica" w:hAnsi="Helvetica" w:cs="Helvetica"/>
          <w:color w:val="393939"/>
          <w:lang w:eastAsia="pt-BR"/>
        </w:rPr>
      </w:pPr>
      <w:r w:rsidRPr="00423AEF">
        <w:rPr>
          <w:rFonts w:ascii="Helvetica" w:hAnsi="Helvetica" w:cs="Helvetica"/>
          <w:color w:val="393939"/>
          <w:lang w:eastAsia="pt-BR"/>
        </w:rPr>
        <w:t>Objetivos:</w:t>
      </w:r>
    </w:p>
    <w:p w:rsidR="00423AEF" w:rsidRPr="00423AEF" w:rsidRDefault="00423AEF" w:rsidP="00423AE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93939"/>
          <w:lang w:eastAsia="pt-BR"/>
        </w:rPr>
      </w:pPr>
      <w:r w:rsidRPr="00423AEF">
        <w:rPr>
          <w:rFonts w:ascii="Helvetica" w:hAnsi="Helvetica" w:cs="Helvetica"/>
          <w:color w:val="393939"/>
          <w:lang w:eastAsia="pt-BR"/>
        </w:rPr>
        <w:t>Separação de componentes por responsabilidades em comum.</w:t>
      </w:r>
    </w:p>
    <w:p w:rsidR="00423AEF" w:rsidRPr="00423AEF" w:rsidRDefault="00423AEF" w:rsidP="00423AE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93939"/>
          <w:lang w:eastAsia="pt-BR"/>
        </w:rPr>
      </w:pPr>
      <w:r w:rsidRPr="00423AEF">
        <w:rPr>
          <w:rFonts w:ascii="Helvetica" w:hAnsi="Helvetica" w:cs="Helvetica"/>
          <w:color w:val="393939"/>
          <w:lang w:eastAsia="pt-BR"/>
        </w:rPr>
        <w:t>Utilizado para estruturar e definir melhor as funcionalidades de um sistema.</w:t>
      </w:r>
    </w:p>
    <w:p w:rsidR="00423AEF" w:rsidRPr="00423AEF" w:rsidRDefault="00423AEF" w:rsidP="00423AE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93939"/>
          <w:lang w:eastAsia="pt-BR"/>
        </w:rPr>
      </w:pPr>
      <w:r w:rsidRPr="00423AEF">
        <w:rPr>
          <w:rFonts w:ascii="Helvetica" w:hAnsi="Helvetica" w:cs="Helvetica"/>
          <w:color w:val="393939"/>
          <w:lang w:eastAsia="pt-BR"/>
        </w:rPr>
        <w:t>Separar o código de acesso aos dados do código de negócio e interface com o usuário (Modularidade)</w:t>
      </w:r>
    </w:p>
    <w:bookmarkEnd w:id="0"/>
    <w:bookmarkEnd w:id="1"/>
    <w:p w:rsidR="00CD5B77" w:rsidRDefault="0063056A">
      <w:pPr>
        <w:pStyle w:val="Ttulo1"/>
      </w:pPr>
      <w:r>
        <w:t>Metas Arquiteturais e Filosofia</w:t>
      </w:r>
    </w:p>
    <w:p w:rsidR="00CD2544" w:rsidRDefault="00CD2544" w:rsidP="00CD2544">
      <w:pPr>
        <w:pStyle w:val="InfoBlue"/>
      </w:pPr>
      <w:r>
        <w:t xml:space="preserve">[Descreve a filosofia da arquitetura. Identifica assuntos que vão levar a filosofia, como: O sistema será </w:t>
      </w:r>
    </w:p>
    <w:p w:rsidR="00CD2544" w:rsidRDefault="00CD2544" w:rsidP="00CD2544">
      <w:pPr>
        <w:pStyle w:val="InfoBlue"/>
      </w:pPr>
      <w:proofErr w:type="gramStart"/>
      <w:r>
        <w:t>conduzido</w:t>
      </w:r>
      <w:proofErr w:type="gramEnd"/>
      <w:r>
        <w:t xml:space="preserve"> por interesses de distribuição complexa, adaptando-se aos sistemas legados, ou questões de </w:t>
      </w:r>
    </w:p>
    <w:p w:rsidR="00CD2544" w:rsidRDefault="00CD2544" w:rsidP="00CD2544">
      <w:pPr>
        <w:pStyle w:val="InfoBlue"/>
      </w:pPr>
      <w:proofErr w:type="gramStart"/>
      <w:r>
        <w:t>execução</w:t>
      </w:r>
      <w:proofErr w:type="gramEnd"/>
      <w:r>
        <w:t xml:space="preserve">? Ele precisa ser robusto para manutenções de longo prazo? </w:t>
      </w:r>
    </w:p>
    <w:p w:rsidR="00CD2544" w:rsidRDefault="00CD2544" w:rsidP="00CD2544">
      <w:pPr>
        <w:pStyle w:val="InfoBlue"/>
      </w:pPr>
      <w:r>
        <w:t xml:space="preserve">Formula um conjunto de objetivos que a arquitetura necessita satisfazer em sua estrutura e comportamento. </w:t>
      </w:r>
    </w:p>
    <w:p w:rsidR="00CD2544" w:rsidRDefault="00CD2544" w:rsidP="00CD2544">
      <w:pPr>
        <w:pStyle w:val="InfoBlue"/>
      </w:pPr>
      <w:r>
        <w:t xml:space="preserve">Identifica questões críticas que devem ser endereçadas pela arquitetura, como: Há dependências de hardware </w:t>
      </w:r>
    </w:p>
    <w:p w:rsidR="00CD2544" w:rsidRDefault="00CD2544" w:rsidP="00CD2544">
      <w:pPr>
        <w:pStyle w:val="InfoBlue"/>
      </w:pPr>
      <w:proofErr w:type="gramStart"/>
      <w:r>
        <w:t>que</w:t>
      </w:r>
      <w:proofErr w:type="gramEnd"/>
      <w:r>
        <w:t xml:space="preserve"> devem ser isoladas do resto do sistema? O sistema precisa funcionar eficientemente sob condições </w:t>
      </w:r>
    </w:p>
    <w:p w:rsidR="00CD5B77" w:rsidRDefault="00CD2544" w:rsidP="00CD2544">
      <w:pPr>
        <w:pStyle w:val="InfoBlue"/>
      </w:pPr>
      <w:proofErr w:type="gramStart"/>
      <w:r>
        <w:t>incomuns</w:t>
      </w:r>
      <w:proofErr w:type="gramEnd"/>
      <w:r>
        <w:t>?]</w:t>
      </w:r>
    </w:p>
    <w:p w:rsidR="00CD5B77" w:rsidRDefault="0063056A">
      <w:pPr>
        <w:pStyle w:val="Ttulo1"/>
      </w:pPr>
      <w:r>
        <w:t>Premissas e Dependências</w:t>
      </w:r>
    </w:p>
    <w:p w:rsidR="00CD2544" w:rsidRDefault="00CD2544" w:rsidP="00CD2544">
      <w:r>
        <w:t xml:space="preserve">[Lista as hipóteses e dependências que levam as decisões arquiteturais. Isto pode incluir áreas </w:t>
      </w:r>
      <w:proofErr w:type="spellStart"/>
      <w:r>
        <w:t>criticas</w:t>
      </w:r>
      <w:proofErr w:type="spellEnd"/>
      <w:r>
        <w:t xml:space="preserve"> ou </w:t>
      </w:r>
    </w:p>
    <w:p w:rsidR="00CD2544" w:rsidRDefault="00CD2544" w:rsidP="00CD2544">
      <w:proofErr w:type="gramStart"/>
      <w:r>
        <w:t>sensíveis</w:t>
      </w:r>
      <w:proofErr w:type="gramEnd"/>
      <w:r>
        <w:t xml:space="preserve">, dependências de interfaces de sistemas legados, a habilidade e experiência da equipe, a </w:t>
      </w:r>
    </w:p>
    <w:p w:rsidR="00423AEF" w:rsidRDefault="00CD2544" w:rsidP="00CD2544">
      <w:proofErr w:type="gramStart"/>
      <w:r>
        <w:t>disponibilidade</w:t>
      </w:r>
      <w:proofErr w:type="gramEnd"/>
      <w:r>
        <w:t xml:space="preserve"> de recursos, e assim por diante]</w:t>
      </w:r>
    </w:p>
    <w:p w:rsidR="002F3D0A" w:rsidRDefault="002F3D0A" w:rsidP="00423AEF"/>
    <w:p w:rsidR="002F3D0A" w:rsidRPr="00423AEF" w:rsidRDefault="002F3D0A" w:rsidP="00423AEF"/>
    <w:p w:rsidR="00CD5B77" w:rsidRDefault="0063056A">
      <w:pPr>
        <w:pStyle w:val="Ttulo1"/>
      </w:pPr>
      <w:r>
        <w:t>Requisitos Críticos da Arquitetura</w:t>
      </w:r>
    </w:p>
    <w:p w:rsidR="00A40FF3" w:rsidRPr="00A40FF3" w:rsidRDefault="00A40FF3" w:rsidP="00A40FF3">
      <w:r>
        <w:t>Segue link da documentação do Spring Framework e seus demais módulos utilizados</w:t>
      </w:r>
    </w:p>
    <w:p w:rsidR="002F3D0A" w:rsidRPr="002F3D0A" w:rsidRDefault="002F3D0A" w:rsidP="002F3D0A">
      <w:pPr>
        <w:pStyle w:val="PargrafodaLista"/>
        <w:numPr>
          <w:ilvl w:val="0"/>
          <w:numId w:val="35"/>
        </w:numPr>
      </w:pPr>
      <w:r w:rsidRPr="002F3D0A">
        <w:t>http://projects.spring.io/spring-framework/</w:t>
      </w:r>
    </w:p>
    <w:p w:rsidR="002F3D0A" w:rsidRDefault="002F3D0A" w:rsidP="002F3D0A">
      <w:pPr>
        <w:pStyle w:val="PargrafodaLista"/>
        <w:numPr>
          <w:ilvl w:val="0"/>
          <w:numId w:val="35"/>
        </w:numPr>
      </w:pPr>
      <w:hyperlink r:id="rId7" w:history="1">
        <w:r w:rsidRPr="004774B5">
          <w:rPr>
            <w:rStyle w:val="Hyperlink"/>
          </w:rPr>
          <w:t>http://projects.spring.io/spring-data/</w:t>
        </w:r>
      </w:hyperlink>
    </w:p>
    <w:p w:rsidR="002F3D0A" w:rsidRDefault="002F3D0A" w:rsidP="002F3D0A">
      <w:pPr>
        <w:pStyle w:val="PargrafodaLista"/>
        <w:numPr>
          <w:ilvl w:val="0"/>
          <w:numId w:val="35"/>
        </w:numPr>
      </w:pPr>
      <w:hyperlink r:id="rId8" w:history="1">
        <w:r w:rsidRPr="004774B5">
          <w:rPr>
            <w:rStyle w:val="Hyperlink"/>
          </w:rPr>
          <w:t>http://projects.spring.io/spring-security/</w:t>
        </w:r>
      </w:hyperlink>
    </w:p>
    <w:p w:rsidR="002F3D0A" w:rsidRPr="002F3D0A" w:rsidRDefault="002F3D0A" w:rsidP="002F3D0A">
      <w:pPr>
        <w:pStyle w:val="Corpodetexto"/>
      </w:pPr>
    </w:p>
    <w:p w:rsidR="00CD5B77" w:rsidRDefault="0063056A">
      <w:pPr>
        <w:pStyle w:val="Ttulo1"/>
      </w:pPr>
      <w:r>
        <w:t>Decisões, Restrições e Justificativas</w:t>
      </w:r>
    </w:p>
    <w:p w:rsidR="00F754E6" w:rsidRPr="00423AEF" w:rsidRDefault="00F754E6" w:rsidP="00F754E6">
      <w:pPr>
        <w:widowControl/>
        <w:shd w:val="clear" w:color="auto" w:fill="FFFFFF"/>
        <w:spacing w:after="150" w:line="300" w:lineRule="atLeast"/>
        <w:rPr>
          <w:rFonts w:ascii="Helvetica" w:hAnsi="Helvetica" w:cs="Helvetica"/>
          <w:color w:val="393939"/>
          <w:lang w:eastAsia="pt-BR"/>
        </w:rPr>
      </w:pPr>
      <w:r>
        <w:rPr>
          <w:rFonts w:ascii="Helvetica" w:hAnsi="Helvetica" w:cs="Helvetica"/>
          <w:color w:val="393939"/>
          <w:lang w:eastAsia="pt-BR"/>
        </w:rPr>
        <w:t>Para esse projeto</w:t>
      </w:r>
      <w:r w:rsidRPr="00423AEF">
        <w:rPr>
          <w:rFonts w:ascii="Helvetica" w:hAnsi="Helvetica" w:cs="Helvetica"/>
          <w:color w:val="393939"/>
          <w:lang w:eastAsia="pt-BR"/>
        </w:rPr>
        <w:t xml:space="preserve"> um padrão de codificação </w:t>
      </w:r>
      <w:r>
        <w:rPr>
          <w:rFonts w:ascii="Helvetica" w:hAnsi="Helvetica" w:cs="Helvetica"/>
          <w:color w:val="393939"/>
          <w:lang w:eastAsia="pt-BR"/>
        </w:rPr>
        <w:t>será utilizado nas</w:t>
      </w:r>
      <w:r w:rsidRPr="00423AEF">
        <w:rPr>
          <w:rFonts w:ascii="Helvetica" w:hAnsi="Helvetica" w:cs="Helvetica"/>
          <w:color w:val="393939"/>
          <w:lang w:eastAsia="pt-BR"/>
        </w:rPr>
        <w:t xml:space="preserve"> interfaces em uma determinada camada do software declaramos a interface no pacote principal e definimos um pacote filho chamado "</w:t>
      </w:r>
      <w:proofErr w:type="spellStart"/>
      <w:r w:rsidRPr="00423AEF">
        <w:rPr>
          <w:rFonts w:ascii="Helvetica" w:hAnsi="Helvetica" w:cs="Helvetica"/>
          <w:color w:val="393939"/>
          <w:lang w:eastAsia="pt-BR"/>
        </w:rPr>
        <w:t>impl</w:t>
      </w:r>
      <w:proofErr w:type="spellEnd"/>
      <w:r w:rsidRPr="00423AEF">
        <w:rPr>
          <w:rFonts w:ascii="Helvetica" w:hAnsi="Helvetica" w:cs="Helvetica"/>
          <w:color w:val="393939"/>
          <w:lang w:eastAsia="pt-BR"/>
        </w:rPr>
        <w:t>" onde serão armazenadas as classes de implementação.</w:t>
      </w:r>
    </w:p>
    <w:p w:rsidR="00F754E6" w:rsidRPr="00423AEF" w:rsidRDefault="00F754E6" w:rsidP="00F754E6">
      <w:pPr>
        <w:widowControl/>
        <w:shd w:val="clear" w:color="auto" w:fill="FFFFFF"/>
        <w:spacing w:after="150" w:line="300" w:lineRule="atLeast"/>
        <w:rPr>
          <w:rFonts w:ascii="Helvetica" w:hAnsi="Helvetica" w:cs="Helvetica"/>
          <w:color w:val="393939"/>
          <w:lang w:eastAsia="pt-BR"/>
        </w:rPr>
      </w:pPr>
      <w:r w:rsidRPr="00423AEF">
        <w:rPr>
          <w:rFonts w:ascii="Helvetica" w:hAnsi="Helvetica" w:cs="Helvetica"/>
          <w:b/>
          <w:bCs/>
          <w:color w:val="393939"/>
          <w:lang w:eastAsia="pt-BR"/>
        </w:rPr>
        <w:t>DAO</w:t>
      </w:r>
      <w:r w:rsidRPr="00423AEF">
        <w:rPr>
          <w:rFonts w:ascii="Helvetica" w:hAnsi="Helvetica" w:cs="Helvetica"/>
          <w:color w:val="393939"/>
          <w:lang w:eastAsia="pt-BR"/>
        </w:rPr>
        <w:t>: Encontram-se as classes que irão fazer a conexão com os bancos de dados utilizados pela aplicação, bem como definir os comandos de consulta, inclusão, remoção e alteração desses dados.</w:t>
      </w:r>
    </w:p>
    <w:p w:rsidR="00F754E6" w:rsidRPr="00423AEF" w:rsidRDefault="00F754E6" w:rsidP="00F754E6">
      <w:pPr>
        <w:widowControl/>
        <w:shd w:val="clear" w:color="auto" w:fill="FFFFFF"/>
        <w:spacing w:after="150" w:line="300" w:lineRule="atLeast"/>
        <w:rPr>
          <w:rFonts w:ascii="Helvetica" w:hAnsi="Helvetica" w:cs="Helvetica"/>
          <w:color w:val="393939"/>
          <w:lang w:eastAsia="pt-BR"/>
        </w:rPr>
      </w:pPr>
      <w:proofErr w:type="spellStart"/>
      <w:r w:rsidRPr="00423AEF">
        <w:rPr>
          <w:rFonts w:ascii="Helvetica" w:hAnsi="Helvetica" w:cs="Helvetica"/>
          <w:b/>
          <w:bCs/>
          <w:color w:val="393939"/>
          <w:lang w:eastAsia="pt-BR"/>
        </w:rPr>
        <w:lastRenderedPageBreak/>
        <w:t>Controller</w:t>
      </w:r>
      <w:proofErr w:type="spellEnd"/>
      <w:r w:rsidRPr="00423AEF">
        <w:rPr>
          <w:rFonts w:ascii="Helvetica" w:hAnsi="Helvetica" w:cs="Helvetica"/>
          <w:color w:val="393939"/>
          <w:lang w:eastAsia="pt-BR"/>
        </w:rPr>
        <w:t>: Encontram-se as classes que irão trabalhar as requisições do usuário na interface, e a parte de lógica de negócios.</w:t>
      </w:r>
    </w:p>
    <w:p w:rsidR="00F754E6" w:rsidRPr="00423AEF" w:rsidRDefault="00F754E6" w:rsidP="00F754E6">
      <w:pPr>
        <w:widowControl/>
        <w:shd w:val="clear" w:color="auto" w:fill="FFFFFF"/>
        <w:spacing w:after="150" w:line="300" w:lineRule="atLeast"/>
        <w:rPr>
          <w:rFonts w:ascii="Helvetica" w:hAnsi="Helvetica" w:cs="Helvetica"/>
          <w:color w:val="393939"/>
          <w:lang w:eastAsia="pt-BR"/>
        </w:rPr>
      </w:pPr>
      <w:proofErr w:type="spellStart"/>
      <w:r w:rsidRPr="00423AEF">
        <w:rPr>
          <w:rFonts w:ascii="Helvetica" w:hAnsi="Helvetica" w:cs="Helvetica"/>
          <w:b/>
          <w:bCs/>
          <w:color w:val="393939"/>
          <w:lang w:eastAsia="pt-BR"/>
        </w:rPr>
        <w:t>View</w:t>
      </w:r>
      <w:proofErr w:type="spellEnd"/>
      <w:r w:rsidRPr="00423AEF">
        <w:rPr>
          <w:rFonts w:ascii="Helvetica" w:hAnsi="Helvetica" w:cs="Helvetica"/>
          <w:color w:val="393939"/>
          <w:lang w:eastAsia="pt-BR"/>
        </w:rPr>
        <w:t>: Contém as classes que farão a interface com o usuário com as funcionalidades do sistema.</w:t>
      </w:r>
    </w:p>
    <w:p w:rsidR="00F754E6" w:rsidRPr="00423AEF" w:rsidRDefault="00F754E6" w:rsidP="00F754E6">
      <w:pPr>
        <w:widowControl/>
        <w:shd w:val="clear" w:color="auto" w:fill="FFFFFF"/>
        <w:spacing w:after="150" w:line="300" w:lineRule="atLeast"/>
        <w:rPr>
          <w:rFonts w:ascii="Helvetica" w:hAnsi="Helvetica" w:cs="Helvetica"/>
          <w:color w:val="393939"/>
          <w:lang w:eastAsia="pt-BR"/>
        </w:rPr>
      </w:pPr>
      <w:r w:rsidRPr="00423AEF">
        <w:rPr>
          <w:rFonts w:ascii="Helvetica" w:hAnsi="Helvetica" w:cs="Helvetica"/>
          <w:b/>
          <w:bCs/>
          <w:color w:val="393939"/>
          <w:lang w:eastAsia="pt-BR"/>
        </w:rPr>
        <w:t>Entidade</w:t>
      </w:r>
      <w:r w:rsidRPr="00423AEF">
        <w:rPr>
          <w:rFonts w:ascii="Helvetica" w:hAnsi="Helvetica" w:cs="Helvetica"/>
          <w:color w:val="393939"/>
          <w:lang w:eastAsia="pt-BR"/>
        </w:rPr>
        <w:t>: Onde são codificadas as classes que farão parte do domínio do projeto.</w:t>
      </w:r>
    </w:p>
    <w:p w:rsidR="00F754E6" w:rsidRPr="00423AEF" w:rsidRDefault="00F754E6" w:rsidP="00F754E6">
      <w:pPr>
        <w:widowControl/>
        <w:shd w:val="clear" w:color="auto" w:fill="FFFFFF"/>
        <w:spacing w:after="150" w:line="300" w:lineRule="atLeast"/>
        <w:rPr>
          <w:rFonts w:ascii="Helvetica" w:hAnsi="Helvetica" w:cs="Helvetica"/>
          <w:color w:val="393939"/>
          <w:lang w:eastAsia="pt-BR"/>
        </w:rPr>
      </w:pPr>
      <w:proofErr w:type="spellStart"/>
      <w:r w:rsidRPr="00423AEF">
        <w:rPr>
          <w:rFonts w:ascii="Helvetica" w:hAnsi="Helvetica" w:cs="Helvetica"/>
          <w:b/>
          <w:bCs/>
          <w:color w:val="393939"/>
          <w:lang w:eastAsia="pt-BR"/>
        </w:rPr>
        <w:t>Exception</w:t>
      </w:r>
      <w:proofErr w:type="spellEnd"/>
      <w:r w:rsidRPr="00423AEF">
        <w:rPr>
          <w:rFonts w:ascii="Helvetica" w:hAnsi="Helvetica" w:cs="Helvetica"/>
          <w:color w:val="393939"/>
          <w:lang w:eastAsia="pt-BR"/>
        </w:rPr>
        <w:t>: Onde são codificadas as classes responsáveis pelo tratamento de condições anormais ocorridas na execução compilação do sistema.</w:t>
      </w:r>
    </w:p>
    <w:p w:rsidR="00F754E6" w:rsidRPr="00423AEF" w:rsidRDefault="00F754E6" w:rsidP="00F754E6">
      <w:pPr>
        <w:widowControl/>
        <w:shd w:val="clear" w:color="auto" w:fill="FFFFFF"/>
        <w:spacing w:after="150" w:line="300" w:lineRule="atLeast"/>
        <w:rPr>
          <w:rFonts w:ascii="Helvetica" w:hAnsi="Helvetica" w:cs="Helvetica"/>
          <w:color w:val="393939"/>
          <w:lang w:eastAsia="pt-BR"/>
        </w:rPr>
      </w:pPr>
      <w:proofErr w:type="spellStart"/>
      <w:r w:rsidRPr="00423AEF">
        <w:rPr>
          <w:rFonts w:ascii="Helvetica" w:hAnsi="Helvetica" w:cs="Helvetica"/>
          <w:b/>
          <w:bCs/>
          <w:color w:val="393939"/>
          <w:lang w:eastAsia="pt-BR"/>
        </w:rPr>
        <w:t>Util</w:t>
      </w:r>
      <w:proofErr w:type="spellEnd"/>
      <w:r w:rsidRPr="00423AEF">
        <w:rPr>
          <w:rFonts w:ascii="Helvetica" w:hAnsi="Helvetica" w:cs="Helvetica"/>
          <w:color w:val="393939"/>
          <w:lang w:eastAsia="pt-BR"/>
        </w:rPr>
        <w:t xml:space="preserve">: Encontram-se as classes que serão compartilhadas por projeto objetivando a </w:t>
      </w:r>
      <w:proofErr w:type="spellStart"/>
      <w:r w:rsidRPr="00423AEF">
        <w:rPr>
          <w:rFonts w:ascii="Helvetica" w:hAnsi="Helvetica" w:cs="Helvetica"/>
          <w:color w:val="393939"/>
          <w:lang w:eastAsia="pt-BR"/>
        </w:rPr>
        <w:t>Reusabilidade</w:t>
      </w:r>
      <w:proofErr w:type="spellEnd"/>
      <w:r w:rsidRPr="00423AEF">
        <w:rPr>
          <w:rFonts w:ascii="Helvetica" w:hAnsi="Helvetica" w:cs="Helvetica"/>
          <w:color w:val="393939"/>
          <w:lang w:eastAsia="pt-BR"/>
        </w:rPr>
        <w:t>.</w:t>
      </w:r>
    </w:p>
    <w:p w:rsidR="00F754E6" w:rsidRPr="00423AEF" w:rsidRDefault="00F754E6" w:rsidP="00F754E6">
      <w:pPr>
        <w:widowControl/>
        <w:shd w:val="clear" w:color="auto" w:fill="FFFFFF"/>
        <w:spacing w:after="150" w:line="300" w:lineRule="atLeast"/>
        <w:rPr>
          <w:rFonts w:ascii="Helvetica" w:hAnsi="Helvetica" w:cs="Helvetica"/>
          <w:color w:val="393939"/>
          <w:lang w:eastAsia="pt-BR"/>
        </w:rPr>
      </w:pPr>
      <w:proofErr w:type="spellStart"/>
      <w:r w:rsidRPr="00423AEF">
        <w:rPr>
          <w:rFonts w:ascii="Helvetica" w:hAnsi="Helvetica" w:cs="Helvetica"/>
          <w:b/>
          <w:bCs/>
          <w:color w:val="393939"/>
          <w:lang w:eastAsia="pt-BR"/>
        </w:rPr>
        <w:t>Message</w:t>
      </w:r>
      <w:proofErr w:type="spellEnd"/>
      <w:r w:rsidRPr="00423AEF">
        <w:rPr>
          <w:rFonts w:ascii="Helvetica" w:hAnsi="Helvetica" w:cs="Helvetica"/>
          <w:b/>
          <w:bCs/>
          <w:color w:val="393939"/>
          <w:lang w:eastAsia="pt-BR"/>
        </w:rPr>
        <w:t>:</w:t>
      </w:r>
      <w:r w:rsidRPr="00423AEF">
        <w:rPr>
          <w:rFonts w:ascii="Helvetica" w:hAnsi="Helvetica" w:cs="Helvetica"/>
          <w:color w:val="393939"/>
          <w:lang w:eastAsia="pt-BR"/>
        </w:rPr>
        <w:t> Encontra-se as classes que serão utilizadas para geração de mensagem.</w:t>
      </w:r>
    </w:p>
    <w:p w:rsidR="00CD5B77" w:rsidRDefault="0063056A">
      <w:pPr>
        <w:pStyle w:val="InfoBlue"/>
      </w:pPr>
      <w:r>
        <w:t xml:space="preserve"> </w:t>
      </w:r>
    </w:p>
    <w:p w:rsidR="00CD5B77" w:rsidRDefault="0063056A">
      <w:pPr>
        <w:pStyle w:val="Ttulo1"/>
      </w:pPr>
      <w:r>
        <w:t>Mecanismos Arquiteturais</w:t>
      </w:r>
    </w:p>
    <w:p w:rsidR="00CD2544" w:rsidRPr="00CD2544" w:rsidRDefault="00CD2544" w:rsidP="00CD2544">
      <w:pPr>
        <w:pStyle w:val="Corpodetexto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[Lista os mecanismos arquiteturais e descreve o estado atual de cada um deles. Inicialmente, cada mecanismo </w:t>
      </w:r>
    </w:p>
    <w:p w:rsidR="00CD2544" w:rsidRPr="00CD2544" w:rsidRDefault="00CD2544" w:rsidP="00CD2544">
      <w:pPr>
        <w:pStyle w:val="Corpodetexto"/>
        <w:rPr>
          <w:rFonts w:ascii="Times" w:hAnsi="Times"/>
          <w:iCs/>
          <w:color w:val="0000FF"/>
        </w:rPr>
      </w:pPr>
      <w:proofErr w:type="gramStart"/>
      <w:r w:rsidRPr="00CD2544">
        <w:rPr>
          <w:rFonts w:ascii="Times" w:hAnsi="Times"/>
          <w:iCs/>
          <w:color w:val="0000FF"/>
        </w:rPr>
        <w:t>pode</w:t>
      </w:r>
      <w:proofErr w:type="gramEnd"/>
      <w:r w:rsidRPr="00CD2544">
        <w:rPr>
          <w:rFonts w:ascii="Times" w:hAnsi="Times"/>
          <w:iCs/>
          <w:color w:val="0000FF"/>
        </w:rPr>
        <w:t xml:space="preserve"> ser apenas nome e uma breve descrição. Eles serão desenvolvidos até que o mecanismo seja uma </w:t>
      </w:r>
    </w:p>
    <w:p w:rsidR="00CD2544" w:rsidRPr="00CD2544" w:rsidRDefault="00CD2544" w:rsidP="00CD2544">
      <w:pPr>
        <w:pStyle w:val="Corpodetexto"/>
        <w:rPr>
          <w:rFonts w:ascii="Times" w:hAnsi="Times"/>
          <w:iCs/>
          <w:color w:val="0000FF"/>
        </w:rPr>
      </w:pPr>
      <w:proofErr w:type="gramStart"/>
      <w:r w:rsidRPr="00CD2544">
        <w:rPr>
          <w:rFonts w:ascii="Times" w:hAnsi="Times"/>
          <w:iCs/>
          <w:color w:val="0000FF"/>
        </w:rPr>
        <w:t>colaboração</w:t>
      </w:r>
      <w:proofErr w:type="gramEnd"/>
      <w:r w:rsidRPr="00CD2544">
        <w:rPr>
          <w:rFonts w:ascii="Times" w:hAnsi="Times"/>
          <w:iCs/>
          <w:color w:val="0000FF"/>
        </w:rPr>
        <w:t xml:space="preserve"> ou padrão que pode ser aplicado diretamente em algum aspecto do design.] </w:t>
      </w:r>
    </w:p>
    <w:p w:rsidR="00CD2544" w:rsidRPr="00CD2544" w:rsidRDefault="00CD2544" w:rsidP="00CD2544">
      <w:pPr>
        <w:pStyle w:val="Corpodetexto"/>
        <w:rPr>
          <w:rFonts w:ascii="Times" w:hAnsi="Times"/>
          <w:iCs/>
        </w:rPr>
      </w:pPr>
      <w:r w:rsidRPr="00CD2544">
        <w:rPr>
          <w:rFonts w:ascii="Times" w:hAnsi="Times"/>
          <w:iCs/>
        </w:rPr>
        <w:t xml:space="preserve">Mecanismo arquitetural 1 </w:t>
      </w:r>
    </w:p>
    <w:p w:rsidR="00CD2544" w:rsidRPr="00CD2544" w:rsidRDefault="00CD2544" w:rsidP="00CD2544">
      <w:pPr>
        <w:pStyle w:val="Corpodetexto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[Descreve o propósito, atributos, e a função do mecanismo arquitetural.] </w:t>
      </w:r>
    </w:p>
    <w:p w:rsidR="00CD2544" w:rsidRPr="00CD2544" w:rsidRDefault="00CD2544" w:rsidP="00CD2544">
      <w:pPr>
        <w:pStyle w:val="Corpodetexto"/>
        <w:rPr>
          <w:rFonts w:ascii="Times" w:hAnsi="Times"/>
          <w:iCs/>
        </w:rPr>
      </w:pPr>
      <w:r w:rsidRPr="00CD2544">
        <w:rPr>
          <w:rFonts w:ascii="Times" w:hAnsi="Times"/>
          <w:iCs/>
        </w:rPr>
        <w:t xml:space="preserve">Mecanismo arquitetural 2 </w:t>
      </w:r>
    </w:p>
    <w:p w:rsidR="00CD5B77" w:rsidRDefault="00CD2544" w:rsidP="00CD2544">
      <w:pPr>
        <w:pStyle w:val="Corpodetexto"/>
      </w:pPr>
      <w:r w:rsidRPr="00CD2544">
        <w:rPr>
          <w:rFonts w:ascii="Times" w:hAnsi="Times"/>
          <w:iCs/>
          <w:color w:val="0000FF"/>
        </w:rPr>
        <w:t>[Descreve o propósito, atributos, e a função do mecanismo arquitetura2.]</w:t>
      </w:r>
    </w:p>
    <w:p w:rsidR="00CD5B77" w:rsidRDefault="0063056A">
      <w:pPr>
        <w:pStyle w:val="Ttulo1"/>
      </w:pPr>
      <w:r>
        <w:t>Principais Abstrações</w:t>
      </w:r>
    </w:p>
    <w:p w:rsidR="00CD2544" w:rsidRDefault="00CD2544" w:rsidP="00CD2544">
      <w:r>
        <w:t xml:space="preserve">[Lista e descreve brevemente as abstrações chave do sistema. Pode ser uma lista relativamente curta dos </w:t>
      </w:r>
    </w:p>
    <w:p w:rsidR="00CD2544" w:rsidRDefault="00CD2544" w:rsidP="00CD2544">
      <w:proofErr w:type="gramStart"/>
      <w:r>
        <w:t>conceitos</w:t>
      </w:r>
      <w:proofErr w:type="gramEnd"/>
      <w:r>
        <w:t xml:space="preserve"> críticos que definem o sistema. As abstrações chave geralmente irão traduzir para classes de analise </w:t>
      </w:r>
    </w:p>
    <w:p w:rsidR="00CD2544" w:rsidRPr="00CD2544" w:rsidRDefault="00CD2544" w:rsidP="00CD2544">
      <w:proofErr w:type="gramStart"/>
      <w:r>
        <w:t>inicial</w:t>
      </w:r>
      <w:proofErr w:type="gramEnd"/>
      <w:r>
        <w:t xml:space="preserve"> e padrões importantes.]</w:t>
      </w:r>
    </w:p>
    <w:p w:rsidR="00CD5B77" w:rsidRDefault="0063056A">
      <w:pPr>
        <w:pStyle w:val="Ttulo1"/>
      </w:pPr>
      <w:r>
        <w:t>Camadas do Framework da Arquitetura</w:t>
      </w:r>
    </w:p>
    <w:p w:rsidR="00326987" w:rsidRDefault="00326987" w:rsidP="007C352D">
      <w:r w:rsidRPr="00326987">
        <w:t>O Spring Framework é composto por recursos organizados em cerca de 20 módulos. Estes módulos são agrupados em Núcleo Container, Data Access / Integração, Web, AOP (</w:t>
      </w:r>
      <w:proofErr w:type="spellStart"/>
      <w:r w:rsidRPr="00326987">
        <w:t>Aspect</w:t>
      </w:r>
      <w:proofErr w:type="spellEnd"/>
      <w:r w:rsidRPr="00326987">
        <w:t xml:space="preserve"> </w:t>
      </w:r>
      <w:proofErr w:type="spellStart"/>
      <w:r w:rsidRPr="00326987">
        <w:t>Oriented</w:t>
      </w:r>
      <w:proofErr w:type="spellEnd"/>
      <w:r w:rsidRPr="00326987">
        <w:t xml:space="preserve"> </w:t>
      </w:r>
      <w:proofErr w:type="spellStart"/>
      <w:r w:rsidRPr="00326987">
        <w:t>Programming</w:t>
      </w:r>
      <w:proofErr w:type="spellEnd"/>
      <w:r w:rsidRPr="00326987">
        <w:t>), Instrumentação, Mensagens e teste, como mostrado no diagrama a seguir.</w:t>
      </w:r>
    </w:p>
    <w:p w:rsidR="00326987" w:rsidRDefault="00326987" w:rsidP="007C352D"/>
    <w:p w:rsidR="007C352D" w:rsidRDefault="00326987" w:rsidP="007C352D">
      <w:r>
        <w:rPr>
          <w:noProof/>
          <w:lang w:eastAsia="pt-BR"/>
        </w:rPr>
        <w:lastRenderedPageBreak/>
        <w:drawing>
          <wp:inline distT="0" distB="0" distL="0" distR="0">
            <wp:extent cx="5943600" cy="4457700"/>
            <wp:effectExtent l="0" t="0" r="0" b="0"/>
            <wp:docPr id="1" name="Imagem 1" descr="C:\Users\Adriano\Pictures\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riano\Pictures\spring-over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52D" w:rsidRDefault="007C352D" w:rsidP="007C352D"/>
    <w:p w:rsidR="007C352D" w:rsidRDefault="007C352D" w:rsidP="007C352D"/>
    <w:p w:rsidR="007C352D" w:rsidRDefault="00326987" w:rsidP="007C352D">
      <w:r w:rsidRPr="00326987">
        <w:t xml:space="preserve">Os blocos de construção descritos anteriormente tornar Primavera uma escolha lógica em muitos cenários, a partir de </w:t>
      </w:r>
      <w:proofErr w:type="spellStart"/>
      <w:r w:rsidRPr="00326987">
        <w:t>applets</w:t>
      </w:r>
      <w:proofErr w:type="spellEnd"/>
      <w:r w:rsidRPr="00326987">
        <w:t xml:space="preserve"> para aplicações empresariais de pleno direito que usam a funcionalidade de gerenciamento de transações e framework web integração do Spring.</w:t>
      </w:r>
    </w:p>
    <w:p w:rsidR="00326987" w:rsidRDefault="00326987" w:rsidP="007C352D"/>
    <w:p w:rsidR="00326987" w:rsidRDefault="00326987" w:rsidP="007C352D">
      <w:r>
        <w:t>Nesse projeto serão usados:</w:t>
      </w:r>
    </w:p>
    <w:p w:rsidR="00326987" w:rsidRDefault="00326987" w:rsidP="00326987">
      <w:pPr>
        <w:pStyle w:val="PargrafodaLista"/>
        <w:numPr>
          <w:ilvl w:val="0"/>
          <w:numId w:val="31"/>
        </w:numPr>
      </w:pPr>
      <w:r w:rsidRPr="00326987">
        <w:t xml:space="preserve">Os </w:t>
      </w:r>
      <w:r w:rsidRPr="00326987">
        <w:rPr>
          <w:b/>
        </w:rPr>
        <w:t>Spring-core</w:t>
      </w:r>
      <w:r w:rsidRPr="00326987">
        <w:t xml:space="preserve"> e </w:t>
      </w:r>
      <w:proofErr w:type="spellStart"/>
      <w:r w:rsidRPr="00326987">
        <w:rPr>
          <w:b/>
        </w:rPr>
        <w:t>spring-beans</w:t>
      </w:r>
      <w:proofErr w:type="spellEnd"/>
      <w:r w:rsidRPr="00326987">
        <w:t xml:space="preserve"> módulos fornecer as peças fundamentais </w:t>
      </w:r>
      <w:proofErr w:type="gramStart"/>
      <w:r w:rsidRPr="00326987">
        <w:t>do</w:t>
      </w:r>
      <w:r>
        <w:t>s</w:t>
      </w:r>
      <w:r w:rsidRPr="00326987">
        <w:t xml:space="preserve"> </w:t>
      </w:r>
      <w:r>
        <w:t xml:space="preserve"> blocos</w:t>
      </w:r>
      <w:proofErr w:type="gramEnd"/>
      <w:r>
        <w:t xml:space="preserve"> a cima</w:t>
      </w:r>
      <w:r w:rsidRPr="00326987">
        <w:t>, incluindo as características de</w:t>
      </w:r>
      <w:r>
        <w:t xml:space="preserve"> </w:t>
      </w:r>
      <w:proofErr w:type="spellStart"/>
      <w:r>
        <w:t>IoC</w:t>
      </w:r>
      <w:proofErr w:type="spellEnd"/>
      <w:r>
        <w:t xml:space="preserve"> e injeção</w:t>
      </w:r>
      <w:r w:rsidRPr="00326987">
        <w:t xml:space="preserve"> dependência. O </w:t>
      </w:r>
      <w:proofErr w:type="spellStart"/>
      <w:r w:rsidRPr="00326987">
        <w:t>BeanFactory</w:t>
      </w:r>
      <w:proofErr w:type="spellEnd"/>
      <w:r w:rsidRPr="00326987">
        <w:t xml:space="preserve"> é uma aplicação sofisticada do padrão de </w:t>
      </w:r>
      <w:proofErr w:type="spellStart"/>
      <w:r>
        <w:t>factory</w:t>
      </w:r>
      <w:proofErr w:type="spellEnd"/>
      <w:r w:rsidRPr="00326987">
        <w:t>. Ele eli</w:t>
      </w:r>
      <w:r>
        <w:t xml:space="preserve">mina a necessidade de </w:t>
      </w:r>
      <w:proofErr w:type="spellStart"/>
      <w:r>
        <w:t>singleton</w:t>
      </w:r>
      <w:proofErr w:type="spellEnd"/>
      <w:r w:rsidRPr="00326987">
        <w:t xml:space="preserve"> programáticas e permite dissociar a configuração e especificação de dependências de sua lógica do programa real.</w:t>
      </w:r>
    </w:p>
    <w:p w:rsidR="007C352D" w:rsidRDefault="00613E29" w:rsidP="00640D6C">
      <w:pPr>
        <w:pStyle w:val="PargrafodaLista"/>
        <w:numPr>
          <w:ilvl w:val="0"/>
          <w:numId w:val="31"/>
        </w:numPr>
      </w:pPr>
      <w:r w:rsidRPr="00613E29">
        <w:t xml:space="preserve">A </w:t>
      </w:r>
      <w:r w:rsidR="00863F7D" w:rsidRPr="00863F7D">
        <w:rPr>
          <w:b/>
        </w:rPr>
        <w:t>Spring</w:t>
      </w:r>
      <w:r w:rsidRPr="00863F7D">
        <w:rPr>
          <w:b/>
        </w:rPr>
        <w:t>-</w:t>
      </w:r>
      <w:proofErr w:type="spellStart"/>
      <w:r w:rsidR="00863F7D" w:rsidRPr="00863F7D">
        <w:rPr>
          <w:b/>
        </w:rPr>
        <w:t>SpEL</w:t>
      </w:r>
      <w:proofErr w:type="spellEnd"/>
      <w:r w:rsidRPr="00613E29">
        <w:t xml:space="preserve"> módulo fornece uma poderosa linguagem de expressão para consultar e manipular um objeto gráfico em tempo de execução. É uma extensão da linguagem de expressão unificada (</w:t>
      </w:r>
      <w:proofErr w:type="spellStart"/>
      <w:r w:rsidRPr="00613E29">
        <w:t>unified</w:t>
      </w:r>
      <w:proofErr w:type="spellEnd"/>
      <w:r w:rsidRPr="00613E29">
        <w:t xml:space="preserve"> EL), conforme especificado na especificação JSP 2.1. </w:t>
      </w:r>
    </w:p>
    <w:p w:rsidR="00863F7D" w:rsidRDefault="00863F7D" w:rsidP="00863F7D">
      <w:pPr>
        <w:pStyle w:val="PargrafodaLista"/>
        <w:numPr>
          <w:ilvl w:val="0"/>
          <w:numId w:val="31"/>
        </w:numPr>
      </w:pPr>
      <w:r>
        <w:t>O</w:t>
      </w:r>
      <w:r w:rsidRPr="00863F7D">
        <w:t xml:space="preserve"> </w:t>
      </w:r>
      <w:r w:rsidRPr="00863F7D">
        <w:rPr>
          <w:b/>
        </w:rPr>
        <w:t>Spring-</w:t>
      </w:r>
      <w:proofErr w:type="spellStart"/>
      <w:r w:rsidRPr="00863F7D">
        <w:rPr>
          <w:b/>
        </w:rPr>
        <w:t>jdbc</w:t>
      </w:r>
      <w:proofErr w:type="spellEnd"/>
      <w:r w:rsidRPr="00863F7D">
        <w:t xml:space="preserve"> módulo fornece um JDBC camada </w:t>
      </w:r>
      <w:proofErr w:type="gramStart"/>
      <w:r>
        <w:t xml:space="preserve">abstrata </w:t>
      </w:r>
      <w:r w:rsidRPr="00863F7D">
        <w:t xml:space="preserve"> que</w:t>
      </w:r>
      <w:proofErr w:type="gramEnd"/>
      <w:r w:rsidRPr="00863F7D">
        <w:t xml:space="preserve"> elimina a necessidade de fazer a codificação JDBC tedioso e análise de códigos de erro específico de banco de dados de fornecedores.</w:t>
      </w:r>
    </w:p>
    <w:p w:rsidR="00863F7D" w:rsidRDefault="00863F7D" w:rsidP="00863F7D">
      <w:pPr>
        <w:pStyle w:val="PargrafodaLista"/>
        <w:numPr>
          <w:ilvl w:val="0"/>
          <w:numId w:val="31"/>
        </w:numPr>
      </w:pPr>
      <w:r>
        <w:t>O</w:t>
      </w:r>
      <w:r w:rsidRPr="00863F7D">
        <w:t xml:space="preserve"> </w:t>
      </w:r>
      <w:r w:rsidRPr="00863F7D">
        <w:rPr>
          <w:b/>
        </w:rPr>
        <w:t>Spring-ORM</w:t>
      </w:r>
      <w:r w:rsidRPr="00863F7D">
        <w:t xml:space="preserve"> módulo fornece camadas de integração para os populares de mapeamento objeto-relacional </w:t>
      </w:r>
      <w:proofErr w:type="spellStart"/>
      <w:r w:rsidRPr="00863F7D">
        <w:t>APIs</w:t>
      </w:r>
      <w:proofErr w:type="spellEnd"/>
      <w:r w:rsidRPr="00863F7D">
        <w:t xml:space="preserve">, incluindo </w:t>
      </w:r>
      <w:proofErr w:type="gramStart"/>
      <w:r w:rsidRPr="00863F7D">
        <w:t>JPA ,</w:t>
      </w:r>
      <w:proofErr w:type="gramEnd"/>
      <w:r w:rsidRPr="00863F7D">
        <w:t xml:space="preserve"> JDO e </w:t>
      </w:r>
      <w:proofErr w:type="spellStart"/>
      <w:r w:rsidRPr="00863F7D">
        <w:t>Hibernate</w:t>
      </w:r>
      <w:proofErr w:type="spellEnd"/>
      <w:r>
        <w:t xml:space="preserve"> e o próprio Spring Data JPA</w:t>
      </w:r>
      <w:r w:rsidRPr="00863F7D">
        <w:t xml:space="preserve"> . Usando a primavera-ORM módulo que você pode usar todos esses enquadramentos O / R de mapeamento em combinação com todas as outras características ofertas Spring, como o recurso de gerenciamento de transação declarativa simples mencionado anteriormente.</w:t>
      </w:r>
    </w:p>
    <w:p w:rsidR="00863F7D" w:rsidRDefault="00863F7D" w:rsidP="00863F7D">
      <w:pPr>
        <w:pStyle w:val="PargrafodaLista"/>
        <w:numPr>
          <w:ilvl w:val="0"/>
          <w:numId w:val="31"/>
        </w:numPr>
      </w:pPr>
      <w:r w:rsidRPr="00863F7D">
        <w:t xml:space="preserve">A </w:t>
      </w:r>
      <w:r w:rsidRPr="00863F7D">
        <w:rPr>
          <w:b/>
        </w:rPr>
        <w:t>Spring-web</w:t>
      </w:r>
      <w:r w:rsidRPr="00863F7D">
        <w:t xml:space="preserve"> módulo oferece recursos de integração básicas orientadas para a web como a funcionalidade de upload de arquivo </w:t>
      </w:r>
      <w:proofErr w:type="spellStart"/>
      <w:r w:rsidRPr="00863F7D">
        <w:t>multipart</w:t>
      </w:r>
      <w:proofErr w:type="spellEnd"/>
      <w:r w:rsidRPr="00863F7D">
        <w:t xml:space="preserve"> e</w:t>
      </w:r>
      <w:r>
        <w:t xml:space="preserve"> </w:t>
      </w:r>
      <w:r w:rsidRPr="00863F7D">
        <w:t xml:space="preserve">a inicialização do contêiner </w:t>
      </w:r>
      <w:proofErr w:type="spellStart"/>
      <w:r w:rsidRPr="00863F7D">
        <w:t>IoC</w:t>
      </w:r>
      <w:proofErr w:type="spellEnd"/>
      <w:r w:rsidRPr="00863F7D">
        <w:t xml:space="preserve"> usando ouvintes </w:t>
      </w:r>
      <w:proofErr w:type="spellStart"/>
      <w:r w:rsidRPr="00863F7D">
        <w:t>Servlet</w:t>
      </w:r>
      <w:proofErr w:type="spellEnd"/>
      <w:r w:rsidRPr="00863F7D">
        <w:t xml:space="preserve"> e um contexto de aplicação orientada a web. Ele também contém as peças relacionadas com a web de apoio a comunicação </w:t>
      </w:r>
      <w:r w:rsidRPr="00863F7D">
        <w:lastRenderedPageBreak/>
        <w:t>remota do Spring.</w:t>
      </w:r>
    </w:p>
    <w:p w:rsidR="00863F7D" w:rsidRPr="007C352D" w:rsidRDefault="00863F7D" w:rsidP="00863F7D">
      <w:pPr>
        <w:pStyle w:val="PargrafodaLista"/>
        <w:numPr>
          <w:ilvl w:val="0"/>
          <w:numId w:val="31"/>
        </w:numPr>
      </w:pPr>
      <w:r w:rsidRPr="00863F7D">
        <w:t xml:space="preserve">A </w:t>
      </w:r>
      <w:r w:rsidRPr="00863F7D">
        <w:rPr>
          <w:b/>
        </w:rPr>
        <w:t>Spring-</w:t>
      </w:r>
      <w:proofErr w:type="spellStart"/>
      <w:r w:rsidRPr="00863F7D">
        <w:rPr>
          <w:b/>
        </w:rPr>
        <w:t>webMVC</w:t>
      </w:r>
      <w:proofErr w:type="spellEnd"/>
      <w:r w:rsidRPr="00863F7D">
        <w:t xml:space="preserve"> módulo (também conhecido como o Web-</w:t>
      </w:r>
      <w:proofErr w:type="spellStart"/>
      <w:r w:rsidRPr="00863F7D">
        <w:t>Servlet</w:t>
      </w:r>
      <w:proofErr w:type="spellEnd"/>
      <w:r w:rsidRPr="00863F7D">
        <w:t xml:space="preserve"> módulo) contém </w:t>
      </w:r>
      <w:proofErr w:type="spellStart"/>
      <w:r w:rsidRPr="00863F7D">
        <w:t>model-view-controller</w:t>
      </w:r>
      <w:proofErr w:type="spellEnd"/>
      <w:r w:rsidRPr="00863F7D">
        <w:t xml:space="preserve"> (do Spring </w:t>
      </w:r>
      <w:proofErr w:type="gramStart"/>
      <w:r w:rsidRPr="00863F7D">
        <w:t>MVC )</w:t>
      </w:r>
      <w:proofErr w:type="gramEnd"/>
      <w:r w:rsidRPr="00863F7D">
        <w:t xml:space="preserve"> de implementação para aplicações web. Framework MVC do Spring fornece uma separação clara entre o código e modelos de formulários web domínio e integra-se com todos os outros recursos do Spring Framework.</w:t>
      </w:r>
    </w:p>
    <w:p w:rsidR="00CD5B77" w:rsidRDefault="0063056A">
      <w:pPr>
        <w:pStyle w:val="Ttulo1"/>
      </w:pPr>
      <w:r>
        <w:t>Visões Arquiteturais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[Descreve as visões arquiteturais que você utilizará para descrever a arquitetura do software. Ilustra as 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proofErr w:type="gramStart"/>
      <w:r w:rsidRPr="00CD2544">
        <w:rPr>
          <w:rFonts w:ascii="Times" w:hAnsi="Times"/>
          <w:iCs/>
          <w:color w:val="0000FF"/>
        </w:rPr>
        <w:t>diferentes</w:t>
      </w:r>
      <w:proofErr w:type="gramEnd"/>
      <w:r w:rsidRPr="00CD2544">
        <w:rPr>
          <w:rFonts w:ascii="Times" w:hAnsi="Times"/>
          <w:iCs/>
          <w:color w:val="0000FF"/>
        </w:rPr>
        <w:t xml:space="preserve"> perspectivas que você disponibilizará para revisar e documentos de decisões arquiteturais.]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Visões recomendadas 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</w:rPr>
        <w:t>• Lógica</w:t>
      </w:r>
      <w:r w:rsidRPr="00CD2544">
        <w:rPr>
          <w:rFonts w:ascii="Times" w:hAnsi="Times"/>
          <w:iCs/>
          <w:color w:val="0000FF"/>
        </w:rPr>
        <w:t xml:space="preserve">: Descreve a estrutura e comportamento das porções </w:t>
      </w:r>
      <w:proofErr w:type="spellStart"/>
      <w:r w:rsidRPr="00CD2544">
        <w:rPr>
          <w:rFonts w:ascii="Times" w:hAnsi="Times"/>
          <w:iCs/>
          <w:color w:val="0000FF"/>
        </w:rPr>
        <w:t>arquiteturalmente</w:t>
      </w:r>
      <w:proofErr w:type="spellEnd"/>
      <w:r w:rsidRPr="00CD2544">
        <w:rPr>
          <w:rFonts w:ascii="Times" w:hAnsi="Times"/>
          <w:iCs/>
          <w:color w:val="0000FF"/>
        </w:rPr>
        <w:t xml:space="preserve"> 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proofErr w:type="gramStart"/>
      <w:r w:rsidRPr="00CD2544">
        <w:rPr>
          <w:rFonts w:ascii="Times" w:hAnsi="Times"/>
          <w:iCs/>
          <w:color w:val="0000FF"/>
        </w:rPr>
        <w:t>significantes</w:t>
      </w:r>
      <w:proofErr w:type="gramEnd"/>
      <w:r w:rsidRPr="00CD2544">
        <w:rPr>
          <w:rFonts w:ascii="Times" w:hAnsi="Times"/>
          <w:iCs/>
          <w:color w:val="0000FF"/>
        </w:rPr>
        <w:t xml:space="preserve"> do sistema. Isto pode incluir pacotes de estrutura, interfaces críticas, 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proofErr w:type="gramStart"/>
      <w:r w:rsidRPr="00CD2544">
        <w:rPr>
          <w:rFonts w:ascii="Times" w:hAnsi="Times"/>
          <w:iCs/>
          <w:color w:val="0000FF"/>
        </w:rPr>
        <w:t>importantes</w:t>
      </w:r>
      <w:proofErr w:type="gramEnd"/>
      <w:r w:rsidRPr="00CD2544">
        <w:rPr>
          <w:rFonts w:ascii="Times" w:hAnsi="Times"/>
          <w:iCs/>
          <w:color w:val="0000FF"/>
        </w:rPr>
        <w:t xml:space="preserve"> classes e subsistemas, e as relações entre estes elementos. Pode 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proofErr w:type="gramStart"/>
      <w:r w:rsidRPr="00CD2544">
        <w:rPr>
          <w:rFonts w:ascii="Times" w:hAnsi="Times"/>
          <w:iCs/>
          <w:color w:val="0000FF"/>
        </w:rPr>
        <w:t>também</w:t>
      </w:r>
      <w:proofErr w:type="gramEnd"/>
      <w:r w:rsidRPr="00CD2544">
        <w:rPr>
          <w:rFonts w:ascii="Times" w:hAnsi="Times"/>
          <w:iCs/>
          <w:color w:val="0000FF"/>
        </w:rPr>
        <w:t xml:space="preserve"> incluir visões físicas e lógicas dos dados persistente, se a persistência for 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proofErr w:type="gramStart"/>
      <w:r w:rsidRPr="00CD2544">
        <w:rPr>
          <w:rFonts w:ascii="Times" w:hAnsi="Times"/>
          <w:iCs/>
          <w:color w:val="0000FF"/>
        </w:rPr>
        <w:t>usada</w:t>
      </w:r>
      <w:proofErr w:type="gramEnd"/>
      <w:r w:rsidRPr="00CD2544">
        <w:rPr>
          <w:rFonts w:ascii="Times" w:hAnsi="Times"/>
          <w:iCs/>
          <w:color w:val="0000FF"/>
        </w:rPr>
        <w:t xml:space="preserve"> no sistema. Também é um subsistema do design 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• </w:t>
      </w:r>
      <w:r w:rsidRPr="00CD2544">
        <w:rPr>
          <w:rFonts w:ascii="Times" w:hAnsi="Times"/>
          <w:iCs/>
        </w:rPr>
        <w:t>Operacional</w:t>
      </w:r>
      <w:r w:rsidRPr="00CD2544">
        <w:rPr>
          <w:rFonts w:ascii="Times" w:hAnsi="Times"/>
          <w:iCs/>
          <w:color w:val="0000FF"/>
        </w:rPr>
        <w:t xml:space="preserve">: Descreve os nós físicos do sistema e os processos, processos de 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proofErr w:type="gramStart"/>
      <w:r w:rsidRPr="00CD2544">
        <w:rPr>
          <w:rFonts w:ascii="Times" w:hAnsi="Times"/>
          <w:iCs/>
          <w:color w:val="0000FF"/>
        </w:rPr>
        <w:t>execução</w:t>
      </w:r>
      <w:proofErr w:type="gramEnd"/>
      <w:r w:rsidRPr="00CD2544">
        <w:rPr>
          <w:rFonts w:ascii="Times" w:hAnsi="Times"/>
          <w:iCs/>
          <w:color w:val="0000FF"/>
        </w:rPr>
        <w:t xml:space="preserve">, e componentes que rodam nestes nós físicos. Esta visão não é necessária 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proofErr w:type="gramStart"/>
      <w:r w:rsidRPr="00CD2544">
        <w:rPr>
          <w:rFonts w:ascii="Times" w:hAnsi="Times"/>
          <w:iCs/>
          <w:color w:val="0000FF"/>
        </w:rPr>
        <w:t>se</w:t>
      </w:r>
      <w:proofErr w:type="gramEnd"/>
      <w:r w:rsidRPr="00CD2544">
        <w:rPr>
          <w:rFonts w:ascii="Times" w:hAnsi="Times"/>
          <w:iCs/>
          <w:color w:val="0000FF"/>
        </w:rPr>
        <w:t xml:space="preserve"> o sistema roda em um único processo e processo de execução. 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</w:rPr>
        <w:t>• Caso de uso</w:t>
      </w:r>
      <w:r w:rsidRPr="00CD2544">
        <w:rPr>
          <w:rFonts w:ascii="Times" w:hAnsi="Times"/>
          <w:iCs/>
          <w:color w:val="0000FF"/>
        </w:rPr>
        <w:t xml:space="preserve">: Uma lista ou diagrama os casos de uso que contém requisitos </w:t>
      </w:r>
    </w:p>
    <w:p w:rsidR="00E53D51" w:rsidRDefault="00CD2544" w:rsidP="00CD2544">
      <w:proofErr w:type="spellStart"/>
      <w:proofErr w:type="gramStart"/>
      <w:r w:rsidRPr="00CD2544">
        <w:rPr>
          <w:rFonts w:ascii="Times" w:hAnsi="Times"/>
          <w:iCs/>
          <w:color w:val="0000FF"/>
        </w:rPr>
        <w:t>arquiteturalmente</w:t>
      </w:r>
      <w:proofErr w:type="spellEnd"/>
      <w:proofErr w:type="gramEnd"/>
      <w:r w:rsidRPr="00CD2544">
        <w:rPr>
          <w:rFonts w:ascii="Times" w:hAnsi="Times"/>
          <w:iCs/>
          <w:color w:val="0000FF"/>
        </w:rPr>
        <w:t xml:space="preserve"> significantes</w:t>
      </w:r>
      <w:bookmarkStart w:id="2" w:name="_GoBack"/>
      <w:bookmarkEnd w:id="2"/>
    </w:p>
    <w:sectPr w:rsidR="00E53D51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AFC" w:rsidRDefault="00364AFC">
      <w:r>
        <w:separator/>
      </w:r>
    </w:p>
  </w:endnote>
  <w:endnote w:type="continuationSeparator" w:id="0">
    <w:p w:rsidR="00364AFC" w:rsidRDefault="00364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E53D51">
            <w:t>&lt;</w:t>
          </w:r>
          <w:proofErr w:type="spellStart"/>
          <w:r w:rsidR="00E53D51">
            <w:t>Company</w:t>
          </w:r>
          <w:proofErr w:type="spellEnd"/>
          <w:r w:rsidR="00E53D51">
            <w:t xml:space="preserve"> </w:t>
          </w:r>
          <w:proofErr w:type="spellStart"/>
          <w:r w:rsidR="00E53D51">
            <w:t>Name</w:t>
          </w:r>
          <w:proofErr w:type="spellEnd"/>
          <w:r w:rsidR="00E53D51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23AEF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D2544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AFC" w:rsidRDefault="00364AFC">
      <w:r>
        <w:separator/>
      </w:r>
    </w:p>
  </w:footnote>
  <w:footnote w:type="continuationSeparator" w:id="0">
    <w:p w:rsidR="00364AFC" w:rsidRDefault="00364A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CD5B77" w:rsidRDefault="008413EB">
          <w:proofErr w:type="spellStart"/>
          <w:r>
            <w:rPr>
              <w:b/>
            </w:rPr>
            <w:t>School</w:t>
          </w:r>
          <w:proofErr w:type="spellEnd"/>
          <w:r>
            <w:rPr>
              <w:b/>
            </w:rPr>
            <w:t xml:space="preserve"> Drive</w:t>
          </w:r>
        </w:p>
      </w:tc>
      <w:tc>
        <w:tcPr>
          <w:tcW w:w="3179" w:type="dxa"/>
        </w:tcPr>
        <w:p w:rsidR="00CD5B77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413EB"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8413EB">
          <w:r>
            <w:t xml:space="preserve">  Data:  </w:t>
          </w:r>
          <w:r w:rsidR="008413EB">
            <w:t>01/09/2014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29.25pt;height:27.75pt" o:bullet="t">
        <v:imagedata r:id="rId1" o:title="clip_image001"/>
      </v:shape>
    </w:pict>
  </w:numPicBullet>
  <w:numPicBullet w:numPicBulletId="1">
    <w:pict>
      <v:shape id="_x0000_i1100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9"/>
  </w:num>
  <w:num w:numId="4">
    <w:abstractNumId w:val="17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6"/>
  </w:num>
  <w:num w:numId="29">
    <w:abstractNumId w:val="12"/>
  </w:num>
  <w:num w:numId="30">
    <w:abstractNumId w:val="18"/>
  </w:num>
  <w:num w:numId="31">
    <w:abstractNumId w:val="4"/>
  </w:num>
  <w:num w:numId="32">
    <w:abstractNumId w:val="14"/>
  </w:num>
  <w:num w:numId="33">
    <w:abstractNumId w:val="1"/>
  </w:num>
  <w:num w:numId="34">
    <w:abstractNumId w:val="9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D51"/>
    <w:rsid w:val="002F3D0A"/>
    <w:rsid w:val="00326987"/>
    <w:rsid w:val="00364AFC"/>
    <w:rsid w:val="00423AEF"/>
    <w:rsid w:val="00576A7B"/>
    <w:rsid w:val="00613E29"/>
    <w:rsid w:val="0063056A"/>
    <w:rsid w:val="007A2A93"/>
    <w:rsid w:val="007C352D"/>
    <w:rsid w:val="008413EB"/>
    <w:rsid w:val="00863F7D"/>
    <w:rsid w:val="00A40FF3"/>
    <w:rsid w:val="00C673CC"/>
    <w:rsid w:val="00CD2544"/>
    <w:rsid w:val="00CD5B77"/>
    <w:rsid w:val="00E53D51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jects.spring.io/spring-securit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rojects.spring.io/spring-dat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87</TotalTime>
  <Pages>4</Pages>
  <Words>1144</Words>
  <Characters>6183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7313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Adriano Nascimento</cp:lastModifiedBy>
  <cp:revision>8</cp:revision>
  <cp:lastPrinted>2001-03-15T17:26:00Z</cp:lastPrinted>
  <dcterms:created xsi:type="dcterms:W3CDTF">2014-08-18T21:50:00Z</dcterms:created>
  <dcterms:modified xsi:type="dcterms:W3CDTF">2014-09-16T02:45:00Z</dcterms:modified>
</cp:coreProperties>
</file>