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440673">
      <w:pPr>
        <w:pStyle w:val="Ttulo"/>
      </w:pPr>
      <w:r>
        <w:t>School Drive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677219" w:rsidRPr="00615BFC" w:rsidRDefault="002272F6">
      <w:pPr>
        <w:pStyle w:val="InfoBlue"/>
      </w:pPr>
      <w:r w:rsidRPr="002272F6">
        <w:rPr>
          <w:color w:val="000000" w:themeColor="text1"/>
        </w:rPr>
        <w:t>Esse documento é um guia para o planejamento das atividades do desenvolvimento do sistema School Drive</w:t>
      </w:r>
      <w: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544"/>
        <w:gridCol w:w="2851"/>
        <w:gridCol w:w="2357"/>
      </w:tblGrid>
      <w:tr w:rsidR="002272F6" w:rsidTr="002272F6"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 Nascimento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Geraldo Granja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2272F6" w:rsidTr="002272F6"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8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78669F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5A1889" w:rsidRPr="00CB6DB9" w:rsidRDefault="005A1889" w:rsidP="0078669F">
      <w:pPr>
        <w:pStyle w:val="Corpodetexto"/>
        <w:ind w:left="0" w:firstLine="360"/>
        <w:jc w:val="both"/>
      </w:pPr>
      <w:r>
        <w:t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OpenUP.</w:t>
      </w:r>
    </w:p>
    <w:p w:rsidR="00677219" w:rsidRDefault="00677219">
      <w:pPr>
        <w:pStyle w:val="Ttulo1"/>
      </w:pPr>
      <w: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1"/>
        <w:gridCol w:w="984"/>
        <w:gridCol w:w="2572"/>
        <w:gridCol w:w="1828"/>
        <w:gridCol w:w="1731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Pr="0044067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013575" w:rsidRDefault="00CA19BB">
            <w:pPr>
              <w:pStyle w:val="Corpodetexto"/>
              <w:spacing w:before="60"/>
              <w:ind w:left="0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677219" w:rsidRP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Configuração do Ambiente 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013575">
              <w:t xml:space="preserve">Descrever a visão, os </w:t>
            </w:r>
            <w:r w:rsidRPr="00013575">
              <w:lastRenderedPageBreak/>
              <w:t>ris</w:t>
            </w:r>
            <w:r>
              <w:t>cos e o planejamento do projeto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 os requisitos iniciais</w:t>
            </w:r>
          </w:p>
          <w:p w:rsidR="00013575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 a arquitetura preliminar</w:t>
            </w:r>
          </w:p>
          <w:p w:rsidR="00013575" w:rsidRPr="00CA19BB" w:rsidRDefault="00013575" w:rsidP="00013575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Implementar o protótipo das interfaces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013575">
            <w:pPr>
              <w:pStyle w:val="Corpodetexto"/>
              <w:spacing w:before="60"/>
              <w:ind w:left="0"/>
            </w:pPr>
            <w:r>
              <w:t>01/09/2014  a 29/09/2014</w:t>
            </w:r>
          </w:p>
        </w:tc>
        <w:tc>
          <w:tcPr>
            <w:tcW w:w="1733" w:type="dxa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  <w:r>
              <w:t>15</w:t>
            </w:r>
          </w:p>
        </w:tc>
      </w:tr>
      <w:tr w:rsidR="00677219">
        <w:tc>
          <w:tcPr>
            <w:tcW w:w="1744" w:type="dxa"/>
          </w:tcPr>
          <w:p w:rsidR="00677219" w:rsidRDefault="00C60DEC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C60DEC" w:rsidP="00C60DEC">
            <w:pPr>
              <w:pStyle w:val="Corpodetexto"/>
              <w:spacing w:before="60"/>
              <w:ind w:left="0"/>
            </w:pPr>
            <w:r>
              <w:t>E1</w:t>
            </w:r>
          </w:p>
        </w:tc>
        <w:tc>
          <w:tcPr>
            <w:tcW w:w="2575" w:type="dxa"/>
          </w:tcPr>
          <w:p w:rsidR="005763FB" w:rsidRDefault="005763FB" w:rsidP="005763FB">
            <w:pPr>
              <w:pStyle w:val="PargrafodaLista"/>
            </w:pPr>
            <w:r>
              <w:t>Objetivo: Refinar os requisitos e Implementar,</w:t>
            </w:r>
          </w:p>
          <w:p w:rsidR="005763FB" w:rsidRDefault="005763FB" w:rsidP="005763FB">
            <w:pPr>
              <w:pStyle w:val="PargrafodaLista"/>
            </w:pPr>
            <w:r>
              <w:t xml:space="preserve">Alterar Plano de Interação, Lista de Itens, Plano de Projeto  </w:t>
            </w:r>
          </w:p>
          <w:p w:rsidR="005763FB" w:rsidRDefault="005763FB" w:rsidP="005763FB">
            <w:pPr>
              <w:pStyle w:val="PargrafodaLista"/>
            </w:pPr>
          </w:p>
          <w:p w:rsidR="00677219" w:rsidRDefault="00F459AD" w:rsidP="00F459AD">
            <w:pPr>
              <w:pStyle w:val="PargrafodaLista"/>
              <w:numPr>
                <w:ilvl w:val="0"/>
                <w:numId w:val="13"/>
              </w:numPr>
            </w:pPr>
            <w:r>
              <w:t>Cadastro Usuário</w:t>
            </w:r>
          </w:p>
          <w:p w:rsidR="00F459AD" w:rsidRDefault="00F459AD" w:rsidP="00F459AD">
            <w:pPr>
              <w:pStyle w:val="PargrafodaLista"/>
              <w:numPr>
                <w:ilvl w:val="0"/>
                <w:numId w:val="13"/>
              </w:numPr>
            </w:pPr>
            <w:r>
              <w:t>Cadastro Semestre</w:t>
            </w:r>
          </w:p>
          <w:p w:rsidR="00F459AD" w:rsidRDefault="00F459AD" w:rsidP="00F459AD">
            <w:pPr>
              <w:pStyle w:val="PargrafodaLista"/>
              <w:numPr>
                <w:ilvl w:val="0"/>
                <w:numId w:val="13"/>
              </w:numPr>
            </w:pPr>
            <w:r>
              <w:t>Cadastro Disciplina</w:t>
            </w:r>
          </w:p>
          <w:p w:rsidR="00F459AD" w:rsidRDefault="00F459AD" w:rsidP="00F459AD">
            <w:pPr>
              <w:pStyle w:val="PargrafodaLista"/>
              <w:numPr>
                <w:ilvl w:val="0"/>
                <w:numId w:val="13"/>
              </w:numPr>
            </w:pPr>
            <w:r>
              <w:t>Cadastro Curso</w:t>
            </w:r>
          </w:p>
          <w:p w:rsidR="00F459AD" w:rsidRDefault="00F459AD" w:rsidP="00F459AD">
            <w:pPr>
              <w:pStyle w:val="PargrafodaLista"/>
              <w:numPr>
                <w:ilvl w:val="0"/>
                <w:numId w:val="13"/>
              </w:numPr>
            </w:pPr>
            <w:r>
              <w:t xml:space="preserve">Alocar professor disciplina </w:t>
            </w:r>
          </w:p>
          <w:p w:rsidR="005763FB" w:rsidRDefault="005763FB" w:rsidP="00F459AD">
            <w:pPr>
              <w:pStyle w:val="PargrafodaLista"/>
              <w:numPr>
                <w:ilvl w:val="0"/>
                <w:numId w:val="13"/>
              </w:numPr>
            </w:pPr>
            <w:bookmarkStart w:id="7" w:name="_GoBack"/>
            <w:r>
              <w:t>Alterar Plano projeto</w:t>
            </w:r>
          </w:p>
          <w:p w:rsidR="005763FB" w:rsidRDefault="005763FB" w:rsidP="00F459AD">
            <w:pPr>
              <w:pStyle w:val="PargrafodaLista"/>
              <w:numPr>
                <w:ilvl w:val="0"/>
                <w:numId w:val="13"/>
              </w:numPr>
            </w:pPr>
            <w:r>
              <w:t>Criar Plano de Interação</w:t>
            </w:r>
          </w:p>
          <w:p w:rsidR="005763FB" w:rsidRDefault="005763FB" w:rsidP="00F459AD">
            <w:pPr>
              <w:pStyle w:val="PargrafodaLista"/>
              <w:numPr>
                <w:ilvl w:val="0"/>
                <w:numId w:val="13"/>
              </w:numPr>
            </w:pPr>
            <w:r>
              <w:t>Lista de Itens</w:t>
            </w:r>
          </w:p>
          <w:p w:rsidR="00482ABE" w:rsidRDefault="00482ABE" w:rsidP="00482ABE">
            <w:pPr>
              <w:pStyle w:val="PargrafodaLista"/>
              <w:numPr>
                <w:ilvl w:val="0"/>
                <w:numId w:val="13"/>
              </w:numPr>
            </w:pPr>
            <w:r>
              <w:t>Plano d</w:t>
            </w:r>
            <w:r>
              <w:t xml:space="preserve">a interação </w:t>
            </w:r>
            <w:bookmarkEnd w:id="7"/>
          </w:p>
        </w:tc>
        <w:tc>
          <w:tcPr>
            <w:tcW w:w="1830" w:type="dxa"/>
          </w:tcPr>
          <w:p w:rsidR="00F459AD" w:rsidRDefault="00F459AD" w:rsidP="00F459AD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F459AD" w:rsidP="00F459AD">
            <w:pPr>
              <w:pStyle w:val="Corpodetexto"/>
              <w:spacing w:before="60"/>
              <w:ind w:left="0"/>
            </w:pPr>
            <w:r>
              <w:t>29</w:t>
            </w:r>
            <w:r w:rsidR="005763FB">
              <w:t xml:space="preserve">/09/2014 </w:t>
            </w:r>
            <w:r>
              <w:t>a 27/10/2014</w:t>
            </w:r>
          </w:p>
        </w:tc>
        <w:tc>
          <w:tcPr>
            <w:tcW w:w="1733" w:type="dxa"/>
          </w:tcPr>
          <w:p w:rsidR="00677219" w:rsidRDefault="00F459AD" w:rsidP="00F459AD">
            <w:pPr>
              <w:pStyle w:val="Corpodetexto"/>
              <w:spacing w:before="60"/>
              <w:ind w:left="0"/>
              <w:jc w:val="center"/>
            </w:pPr>
            <w:r>
              <w:t>20</w:t>
            </w: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E3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C3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Transição</w:t>
            </w: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>
        <w:tc>
          <w:tcPr>
            <w:tcW w:w="1744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974" w:type="dxa"/>
          </w:tcPr>
          <w:p w:rsidR="00C60DEC" w:rsidRDefault="00C60DEC">
            <w:pPr>
              <w:pStyle w:val="Corpodetexto"/>
              <w:spacing w:before="60"/>
              <w:ind w:left="0"/>
            </w:pPr>
            <w:r>
              <w:t>T2</w:t>
            </w:r>
          </w:p>
        </w:tc>
        <w:tc>
          <w:tcPr>
            <w:tcW w:w="2575" w:type="dxa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EB2E79" w:rsidRPr="00EB2E79" w:rsidRDefault="00EB2E79" w:rsidP="00EB2E79">
      <w:pPr>
        <w:pStyle w:val="Corpodetexto"/>
        <w:ind w:left="0" w:firstLine="360"/>
      </w:pPr>
      <w:r>
        <w:t>A distribuição do School Drive ocorrerá através da publicação dos executáveis nos servidores de aplicação sempre que uma nova versão estiver disponível. A atualização deverá manter todas as configurações anteriores dos usuários e deverá ser transparente em todo o processo.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457" w:rsidRDefault="00AE1457">
      <w:r>
        <w:separator/>
      </w:r>
    </w:p>
  </w:endnote>
  <w:endnote w:type="continuationSeparator" w:id="0">
    <w:p w:rsidR="00AE1457" w:rsidRDefault="00AE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82AB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82AB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82ABE" w:rsidRPr="00482ABE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457" w:rsidRDefault="00AE1457">
      <w:r>
        <w:separator/>
      </w:r>
    </w:p>
  </w:footnote>
  <w:footnote w:type="continuationSeparator" w:id="0">
    <w:p w:rsidR="00AE1457" w:rsidRDefault="00AE1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440673" w:rsidP="008A3368">
          <w:r>
            <w:t>School Drive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440673"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440673">
          <w:r>
            <w:t xml:space="preserve">  Data: 18/08/2014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E5"/>
    <w:rsid w:val="00013575"/>
    <w:rsid w:val="000E5BE9"/>
    <w:rsid w:val="002013C4"/>
    <w:rsid w:val="002272F6"/>
    <w:rsid w:val="003D61CB"/>
    <w:rsid w:val="003E71EC"/>
    <w:rsid w:val="00440673"/>
    <w:rsid w:val="00482ABE"/>
    <w:rsid w:val="005763FB"/>
    <w:rsid w:val="005A1889"/>
    <w:rsid w:val="00615BFC"/>
    <w:rsid w:val="00672DCB"/>
    <w:rsid w:val="00677219"/>
    <w:rsid w:val="006A104F"/>
    <w:rsid w:val="006D5D5C"/>
    <w:rsid w:val="0078669F"/>
    <w:rsid w:val="007A7B21"/>
    <w:rsid w:val="00837CE5"/>
    <w:rsid w:val="008A3368"/>
    <w:rsid w:val="0095469B"/>
    <w:rsid w:val="009C003F"/>
    <w:rsid w:val="00A75F3C"/>
    <w:rsid w:val="00AD2E73"/>
    <w:rsid w:val="00AE1457"/>
    <w:rsid w:val="00B25C2A"/>
    <w:rsid w:val="00B33A17"/>
    <w:rsid w:val="00C17F64"/>
    <w:rsid w:val="00C60DEC"/>
    <w:rsid w:val="00C95609"/>
    <w:rsid w:val="00CA19BB"/>
    <w:rsid w:val="00CB6DB9"/>
    <w:rsid w:val="00DB2B43"/>
    <w:rsid w:val="00DE1B01"/>
    <w:rsid w:val="00E46CFB"/>
    <w:rsid w:val="00EB2E79"/>
    <w:rsid w:val="00EC143F"/>
    <w:rsid w:val="00EE284F"/>
    <w:rsid w:val="00F459AD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193221-7A77-421D-8867-BB46A1EE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.jarl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CA261-A061-445F-9ACB-0D89D6F6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133</TotalTime>
  <Pages>1</Pages>
  <Words>448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Adriano Nascimento</cp:lastModifiedBy>
  <cp:revision>22</cp:revision>
  <cp:lastPrinted>2014-08-11T21:49:00Z</cp:lastPrinted>
  <dcterms:created xsi:type="dcterms:W3CDTF">2014-08-11T21:35:00Z</dcterms:created>
  <dcterms:modified xsi:type="dcterms:W3CDTF">2014-10-12T15:06:00Z</dcterms:modified>
</cp:coreProperties>
</file>