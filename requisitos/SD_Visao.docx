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7425D">
      <w:pPr>
        <w:pStyle w:val="Ttulo"/>
      </w:pPr>
      <w:proofErr w:type="spellStart"/>
      <w:r>
        <w:t>School</w:t>
      </w:r>
      <w:proofErr w:type="spellEnd"/>
      <w:r>
        <w:t xml:space="preserve"> Drive</w:t>
      </w:r>
    </w:p>
    <w:p w:rsidR="00317164" w:rsidRPr="0017425D" w:rsidRDefault="00317164">
      <w:pPr>
        <w:pStyle w:val="Ttulo"/>
      </w:pPr>
      <w:r w:rsidRPr="0017425D"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17425D" w:rsidRPr="0017425D" w:rsidRDefault="0017425D" w:rsidP="0017425D">
      <w:pPr>
        <w:ind w:left="720"/>
      </w:pPr>
      <w:r>
        <w:t xml:space="preserve">Esse documento é uma visão do escopo geral do sistema </w:t>
      </w:r>
      <w:proofErr w:type="spellStart"/>
      <w:r>
        <w:t>School</w:t>
      </w:r>
      <w:proofErr w:type="spellEnd"/>
      <w:r>
        <w:t xml:space="preserve"> Drive, uma ferramenta para envio de trabalhos acadêmicos para o professor.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Default="00317164"/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26599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541C87" w:rsidP="00541C87">
            <w:pPr>
              <w:pStyle w:val="InfoBlue"/>
            </w:pPr>
            <w:r w:rsidRPr="00541C87">
              <w:t>Acúmulo e manuseio de trabalhos impressos ao final do semestre e o controle do envio dos documentos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gramStart"/>
            <w: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541C87" w:rsidP="00541C87">
            <w:pPr>
              <w:pStyle w:val="InfoBlue"/>
            </w:pPr>
            <w:proofErr w:type="gramStart"/>
            <w:r>
              <w:t>o</w:t>
            </w:r>
            <w:proofErr w:type="gramEnd"/>
            <w:r>
              <w:t xml:space="preserve"> professor e os seus respectivos alunos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gramStart"/>
            <w:r>
              <w:t>cujo</w:t>
            </w:r>
            <w:proofErr w:type="gramEnd"/>
            <w: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541C87" w:rsidP="00541C87">
            <w:pPr>
              <w:pStyle w:val="InfoBlue"/>
            </w:pPr>
            <w:r>
              <w:t>O custo do extravio, retrabalho, integridade, segurança e armazenamento dos documentos enviados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gramStart"/>
            <w:r>
              <w:t>uma</w:t>
            </w:r>
            <w:proofErr w:type="gramEnd"/>
            <w: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B7D67" w:rsidP="00541C87">
            <w:pPr>
              <w:pStyle w:val="InfoBlue"/>
            </w:pPr>
            <w:proofErr w:type="gramStart"/>
            <w:r>
              <w:t>uma</w:t>
            </w:r>
            <w:proofErr w:type="gramEnd"/>
            <w:r>
              <w:t xml:space="preserve"> ferramenta para receber, organizar e armazenar eletronicamente os trabalhos dos alunos</w:t>
            </w:r>
          </w:p>
        </w:tc>
      </w:tr>
    </w:tbl>
    <w:p w:rsidR="00E01516" w:rsidRPr="00406B51" w:rsidRDefault="00E01516" w:rsidP="00E01516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de Problemas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265990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E01516" w:rsidP="00E30FA2">
            <w:pPr>
              <w:pStyle w:val="InfoBlue"/>
            </w:pPr>
            <w:r>
              <w:t>Custo de impressão de trabalhos acadêmicos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proofErr w:type="gramStart"/>
            <w: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E30FA2">
            <w:pPr>
              <w:pStyle w:val="InfoBlue"/>
            </w:pPr>
            <w:r>
              <w:t>Os alunos da instituição de ensino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proofErr w:type="gramStart"/>
            <w:r>
              <w:t>cujo</w:t>
            </w:r>
            <w:proofErr w:type="gramEnd"/>
            <w: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E30FA2">
            <w:pPr>
              <w:pStyle w:val="InfoBlue"/>
            </w:pPr>
            <w:r>
              <w:t>Custos adicionais para o aluno ao longo do semestre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</w:pPr>
            <w:proofErr w:type="gramStart"/>
            <w:r>
              <w:t>uma</w:t>
            </w:r>
            <w:proofErr w:type="gramEnd"/>
            <w: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E01516" w:rsidP="00E01516">
            <w:pPr>
              <w:pStyle w:val="InfoBlue"/>
            </w:pPr>
            <w:r>
              <w:t>Eliminação da impressão de trabalhos acadêmicos e o seu envio através de uma aplicação</w:t>
            </w:r>
          </w:p>
        </w:tc>
      </w:tr>
    </w:tbl>
    <w:p w:rsidR="00317164" w:rsidRDefault="00317164">
      <w:pPr>
        <w:pStyle w:val="Ttulo2"/>
      </w:pPr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541C8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541C87">
            <w:pPr>
              <w:pStyle w:val="InfoBlue"/>
            </w:pPr>
            <w:r>
              <w:t>Alunos e professores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Os 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D65E58" w:rsidP="00D65E58">
            <w:pPr>
              <w:pStyle w:val="InfoBlue"/>
            </w:pPr>
            <w:r>
              <w:t xml:space="preserve">Enviam e corrigem os trabalhos impressos </w:t>
            </w:r>
            <w:proofErr w:type="gramStart"/>
            <w:r>
              <w:t>de  forma</w:t>
            </w:r>
            <w:proofErr w:type="gramEnd"/>
            <w:r>
              <w:t xml:space="preserve"> manual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D65E58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 w:rsidR="00D65E58">
              <w:t>School</w:t>
            </w:r>
            <w:proofErr w:type="spellEnd"/>
            <w:r w:rsidR="00D65E58">
              <w:t xml:space="preserve"> Drive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17164" w:rsidP="00D65E58">
            <w:pPr>
              <w:pStyle w:val="InfoBlue"/>
            </w:pPr>
            <w:r>
              <w:t xml:space="preserve"> </w:t>
            </w:r>
            <w:proofErr w:type="spellStart"/>
            <w:proofErr w:type="gramStart"/>
            <w:r w:rsidR="00D65E58">
              <w:t>é</w:t>
            </w:r>
            <w:proofErr w:type="spellEnd"/>
            <w:proofErr w:type="gramEnd"/>
            <w:r w:rsidR="00D65E58">
              <w:t xml:space="preserve"> um</w:t>
            </w:r>
            <w:r w:rsidRPr="0042293A">
              <w:t xml:space="preserve"> </w:t>
            </w:r>
            <w:r w:rsidR="00D65E58">
              <w:t>sistema online, gerenciador de documentos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D65E58" w:rsidP="00541C87">
            <w:pPr>
              <w:pStyle w:val="InfoBlue"/>
            </w:pPr>
            <w:proofErr w:type="gramStart"/>
            <w:r>
              <w:t>elimina</w:t>
            </w:r>
            <w:proofErr w:type="gramEnd"/>
            <w:r>
              <w:t xml:space="preserve"> a impressão de documentos, reduzindo custos e o impacto ambiental, garantindo a integridade das entregas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541C87">
            <w:pPr>
              <w:pStyle w:val="InfoBlue"/>
            </w:pPr>
            <w:proofErr w:type="spellStart"/>
            <w:r>
              <w:t>Moodle</w:t>
            </w:r>
            <w:proofErr w:type="spellEnd"/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554916" w:rsidP="00541C87">
            <w:pPr>
              <w:pStyle w:val="InfoBlue"/>
            </w:pPr>
            <w:proofErr w:type="gramStart"/>
            <w:r>
              <w:t>deve</w:t>
            </w:r>
            <w:proofErr w:type="gramEnd"/>
            <w:r>
              <w:t xml:space="preserve"> ser mais simples para configuração, sem necessidade de criar toda a estrutura requerida pelo </w:t>
            </w:r>
            <w:proofErr w:type="spellStart"/>
            <w:r>
              <w:t>Moodle</w:t>
            </w:r>
            <w:proofErr w:type="spellEnd"/>
            <w:r>
              <w:t>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 xml:space="preserve">Descrição dos </w:t>
      </w:r>
      <w:proofErr w:type="spellStart"/>
      <w:r>
        <w:t>Stakeholders</w:t>
      </w:r>
      <w:proofErr w:type="spellEnd"/>
    </w:p>
    <w:p w:rsidR="00317164" w:rsidRDefault="00317164">
      <w:pPr>
        <w:pStyle w:val="Ttulo2"/>
      </w:pPr>
      <w:r>
        <w:t>Resumo</w:t>
      </w:r>
    </w:p>
    <w:p w:rsidR="00317164" w:rsidRDefault="00317164" w:rsidP="00541C8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17425D">
        <w:tc>
          <w:tcPr>
            <w:tcW w:w="1890" w:type="dxa"/>
          </w:tcPr>
          <w:p w:rsidR="00317164" w:rsidRDefault="002B131B" w:rsidP="00541C87">
            <w:pPr>
              <w:pStyle w:val="InfoBlue"/>
            </w:pPr>
            <w:r>
              <w:t xml:space="preserve">Professor </w:t>
            </w:r>
            <w:proofErr w:type="spellStart"/>
            <w:r>
              <w:t>Jarley</w:t>
            </w:r>
            <w:proofErr w:type="spellEnd"/>
            <w:r>
              <w:t xml:space="preserve"> </w:t>
            </w:r>
            <w:r>
              <w:lastRenderedPageBreak/>
              <w:t>Nóbrega</w:t>
            </w:r>
          </w:p>
        </w:tc>
        <w:tc>
          <w:tcPr>
            <w:tcW w:w="2610" w:type="dxa"/>
          </w:tcPr>
          <w:p w:rsidR="00317164" w:rsidRDefault="002B131B" w:rsidP="00541C87">
            <w:pPr>
              <w:pStyle w:val="InfoBlue"/>
            </w:pPr>
            <w:r>
              <w:lastRenderedPageBreak/>
              <w:t xml:space="preserve">Pessoa envolvida no </w:t>
            </w:r>
            <w:r>
              <w:lastRenderedPageBreak/>
              <w:t>recebimento dos trabalhos enviados para atender aos requisitos de uma disciplina</w:t>
            </w:r>
          </w:p>
        </w:tc>
        <w:tc>
          <w:tcPr>
            <w:tcW w:w="3960" w:type="dxa"/>
          </w:tcPr>
          <w:p w:rsidR="00317164" w:rsidRDefault="002B131B" w:rsidP="002B131B">
            <w:pPr>
              <w:pStyle w:val="InfoBlue"/>
              <w:numPr>
                <w:ilvl w:val="0"/>
                <w:numId w:val="30"/>
              </w:numPr>
            </w:pPr>
            <w:r>
              <w:lastRenderedPageBreak/>
              <w:t xml:space="preserve">Priorizar os requisitos ao longo do ciclo </w:t>
            </w:r>
            <w:r>
              <w:lastRenderedPageBreak/>
              <w:t>de vida de desenvolvimento</w:t>
            </w:r>
          </w:p>
          <w:p w:rsidR="002B131B" w:rsidRPr="002B131B" w:rsidRDefault="002B131B" w:rsidP="002B131B">
            <w:pPr>
              <w:pStyle w:val="Corpodetexto"/>
              <w:numPr>
                <w:ilvl w:val="0"/>
                <w:numId w:val="30"/>
              </w:numPr>
            </w:pPr>
            <w:r>
              <w:t>Homologação das funcionalidades do sistema</w:t>
            </w:r>
          </w:p>
          <w:p w:rsidR="002B131B" w:rsidRPr="002B131B" w:rsidRDefault="002B131B" w:rsidP="002B131B">
            <w:pPr>
              <w:pStyle w:val="Corpodetexto"/>
            </w:pPr>
          </w:p>
        </w:tc>
      </w:tr>
      <w:tr w:rsidR="002B131B" w:rsidRPr="002B131B">
        <w:tc>
          <w:tcPr>
            <w:tcW w:w="1890" w:type="dxa"/>
          </w:tcPr>
          <w:p w:rsidR="002B131B" w:rsidRDefault="002B131B" w:rsidP="00541C87">
            <w:pPr>
              <w:pStyle w:val="InfoBlue"/>
            </w:pPr>
            <w:r>
              <w:lastRenderedPageBreak/>
              <w:t>Equipe de Projeto</w:t>
            </w:r>
          </w:p>
        </w:tc>
        <w:tc>
          <w:tcPr>
            <w:tcW w:w="2610" w:type="dxa"/>
          </w:tcPr>
          <w:p w:rsidR="002B131B" w:rsidRDefault="002B131B" w:rsidP="00541C87">
            <w:pPr>
              <w:pStyle w:val="InfoBlue"/>
            </w:pPr>
            <w:r>
              <w:t>Pessoas envolvidas no desenvolvimento da solução</w:t>
            </w:r>
          </w:p>
        </w:tc>
        <w:tc>
          <w:tcPr>
            <w:tcW w:w="3960" w:type="dxa"/>
          </w:tcPr>
          <w:p w:rsidR="002B131B" w:rsidRDefault="002B131B" w:rsidP="002B131B">
            <w:pPr>
              <w:pStyle w:val="InfoBlue"/>
              <w:numPr>
                <w:ilvl w:val="0"/>
                <w:numId w:val="30"/>
              </w:numPr>
            </w:pPr>
            <w:r>
              <w:t>Planejar o ciclo de vida de desenvolvimento</w:t>
            </w:r>
            <w:r w:rsidR="003C7F4F">
              <w:t xml:space="preserve"> da solução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</w:pPr>
            <w:r>
              <w:t>Executar e controlar o desenvolvimento da solução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</w:pPr>
            <w:r>
              <w:t>Apresentar a solução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17164" w:rsidRPr="00A3623D" w:rsidRDefault="00A3623D" w:rsidP="00541C87">
      <w:pPr>
        <w:pStyle w:val="InfoBlue"/>
        <w:rPr>
          <w:i w:val="0"/>
        </w:rPr>
      </w:pPr>
      <w:r>
        <w:tab/>
      </w:r>
      <w:r>
        <w:rPr>
          <w:i w:val="0"/>
        </w:rPr>
        <w:t xml:space="preserve">O usuário do </w:t>
      </w:r>
      <w:proofErr w:type="spellStart"/>
      <w:r>
        <w:rPr>
          <w:i w:val="0"/>
        </w:rPr>
        <w:t>School</w:t>
      </w:r>
      <w:proofErr w:type="spellEnd"/>
      <w:r>
        <w:rPr>
          <w:i w:val="0"/>
        </w:rPr>
        <w:t xml:space="preserve"> Drive enviará os trabalhos publicados pelos respectivos professores para uma plataforma web, a qual estará disponível 24 horas, limitado aos alunos previamente cadastrados.</w:t>
      </w:r>
    </w:p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317164" w:rsidRPr="00406B51" w:rsidRDefault="00317164" w:rsidP="00541C8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A3623D">
            <w:pPr>
              <w:pStyle w:val="Corpodetexto"/>
              <w:ind w:left="0"/>
            </w:pPr>
            <w:r>
              <w:t>Envio de trabalhos eletrônicos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317164" w:rsidRDefault="00A3623D">
            <w:pPr>
              <w:pStyle w:val="Corpodetexto"/>
              <w:ind w:left="0"/>
            </w:pPr>
            <w:r>
              <w:t>Possibilidade de enviar eletronicamente os trabalhos através de uma página na web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3623D">
            <w:pPr>
              <w:pStyle w:val="Corpodetexto"/>
              <w:ind w:left="0"/>
            </w:pPr>
            <w:r>
              <w:t>Cadastro de professores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A3623D" w:rsidRDefault="00A3623D">
            <w:pPr>
              <w:pStyle w:val="Corpodetexto"/>
              <w:ind w:left="0"/>
            </w:pPr>
            <w:r>
              <w:t>Cadastro das informações básicas dos professores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3623D" w:rsidP="00A3623D">
            <w:pPr>
              <w:pStyle w:val="Corpodetexto"/>
              <w:ind w:left="0"/>
            </w:pPr>
            <w:r>
              <w:t>Cadastro de 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A3623D" w:rsidRDefault="00A3623D" w:rsidP="00A3623D">
            <w:pPr>
              <w:pStyle w:val="Corpodetexto"/>
              <w:ind w:left="0"/>
            </w:pPr>
            <w:r>
              <w:t>Cadastro das informações básicas dos aluno</w:t>
            </w:r>
            <w:r w:rsidR="006857D2">
              <w:t>s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de semestres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dos dados do semestre corrente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de disciplinas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das informações das disciplinas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Cadastro de cursos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6857D2" w:rsidP="006857D2">
            <w:pPr>
              <w:pStyle w:val="Corpodetexto"/>
              <w:ind w:left="0"/>
            </w:pPr>
            <w:r>
              <w:t>Cadastro das informações dos cursos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E1</w:t>
            </w:r>
          </w:p>
        </w:tc>
      </w:tr>
      <w:tr w:rsidR="00387181" w:rsidRPr="00A3623D" w:rsidTr="00A3623D">
        <w:tc>
          <w:tcPr>
            <w:tcW w:w="2802" w:type="dxa"/>
          </w:tcPr>
          <w:p w:rsidR="00387181" w:rsidRDefault="00387181" w:rsidP="00A3623D">
            <w:pPr>
              <w:pStyle w:val="Corpodetexto"/>
              <w:ind w:left="0"/>
            </w:pPr>
            <w:r>
              <w:t>Cadastro de Trabalho</w:t>
            </w:r>
          </w:p>
        </w:tc>
        <w:tc>
          <w:tcPr>
            <w:tcW w:w="1275" w:type="dxa"/>
          </w:tcPr>
          <w:p w:rsidR="00387181" w:rsidRDefault="00387181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387181" w:rsidRDefault="00387181" w:rsidP="006857D2">
            <w:pPr>
              <w:pStyle w:val="Corpodetexto"/>
              <w:ind w:left="0"/>
            </w:pPr>
            <w:r>
              <w:t xml:space="preserve">Cadastro de trabalho pelo professor </w:t>
            </w:r>
          </w:p>
        </w:tc>
        <w:tc>
          <w:tcPr>
            <w:tcW w:w="1559" w:type="dxa"/>
          </w:tcPr>
          <w:p w:rsidR="00387181" w:rsidRDefault="00387181">
            <w:pPr>
              <w:pStyle w:val="Corpodetexto"/>
              <w:ind w:left="0"/>
            </w:pPr>
            <w: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Consulta de trabalhos enviados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Consulta dos trabalhos enviados pelo aluno ou por toda a turma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Alocar disciplina (professor)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Registra um professor como responsável por uma disciplina específica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E2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Configuração do semestre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Monta a configuração do semestre, com disciplinas, professores e alunos relacionados</w:t>
            </w:r>
          </w:p>
        </w:tc>
        <w:tc>
          <w:tcPr>
            <w:tcW w:w="1559" w:type="dxa"/>
          </w:tcPr>
          <w:p w:rsidR="006857D2" w:rsidRDefault="008175A1">
            <w:pPr>
              <w:pStyle w:val="Corpodetexto"/>
              <w:ind w:left="0"/>
            </w:pPr>
            <w:r>
              <w:t>C1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Geração de relatórios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Geração de relatórios a partir das consultas definidas pelo usuário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C2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Publicar notas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Registra a nota de um trabalho e libera a nota pa</w:t>
            </w:r>
            <w:bookmarkStart w:id="32" w:name="_GoBack"/>
            <w:bookmarkEnd w:id="32"/>
            <w:r>
              <w:t>ra consulta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C2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lastRenderedPageBreak/>
              <w:t>Comentar trabalhos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Registra os comentários do professor sobre um trabalho específico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C3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</w:pPr>
            <w:r>
              <w:t>Registrar aluno na disciplina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</w:pPr>
            <w:r>
              <w:t>Permite que o aluno se habilite para enviar trabalhos para uma disciplina específica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</w:pPr>
            <w:r>
              <w:t>C1</w:t>
            </w:r>
          </w:p>
        </w:tc>
      </w:tr>
      <w:tr w:rsidR="00CC4385" w:rsidRPr="00CC4385" w:rsidTr="00A3623D">
        <w:tc>
          <w:tcPr>
            <w:tcW w:w="2802" w:type="dxa"/>
          </w:tcPr>
          <w:p w:rsidR="00CC4385" w:rsidRDefault="00CC4385" w:rsidP="00A3623D">
            <w:pPr>
              <w:pStyle w:val="Corpodetexto"/>
              <w:ind w:left="0"/>
            </w:pPr>
            <w:r>
              <w:t>Configuração do usuário</w:t>
            </w:r>
          </w:p>
        </w:tc>
        <w:tc>
          <w:tcPr>
            <w:tcW w:w="1275" w:type="dxa"/>
          </w:tcPr>
          <w:p w:rsidR="00CC4385" w:rsidRDefault="00CC4385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CC4385" w:rsidRDefault="00CC4385" w:rsidP="006857D2">
            <w:pPr>
              <w:pStyle w:val="Corpodetexto"/>
              <w:ind w:left="0"/>
            </w:pPr>
            <w:r>
              <w:t>Permite alterar o perfil do usuário do sistema</w:t>
            </w:r>
          </w:p>
        </w:tc>
        <w:tc>
          <w:tcPr>
            <w:tcW w:w="1559" w:type="dxa"/>
          </w:tcPr>
          <w:p w:rsidR="00CC4385" w:rsidRDefault="00CC4385">
            <w:pPr>
              <w:pStyle w:val="Corpodetexto"/>
              <w:ind w:left="0"/>
            </w:pPr>
            <w:r>
              <w:t>E2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3" w:name="_Toc436203408"/>
      <w:bookmarkStart w:id="34" w:name="_Toc452813602"/>
      <w:bookmarkStart w:id="35" w:name="_Toc512930919"/>
      <w:bookmarkStart w:id="36" w:name="_Toc20715765"/>
      <w: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541C8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>
            <w:pPr>
              <w:pStyle w:val="Corpodetexto"/>
              <w:ind w:left="0"/>
            </w:pPr>
            <w:r>
              <w:t>Tempo resposta para envio &lt; 30s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</w:pPr>
            <w: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</w:pPr>
            <w:r>
              <w:t>Criptografia de senhas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</w:pPr>
            <w: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</w:pPr>
            <w:r>
              <w:t>Padrão de interface baseado em HTML 5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</w:pPr>
            <w:r>
              <w:t>M</w:t>
            </w:r>
            <w:r w:rsidR="00265990">
              <w:t>é</w:t>
            </w:r>
            <w:r>
              <w:t>dia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</w:pPr>
            <w:r>
              <w:t>T2</w:t>
            </w:r>
          </w:p>
        </w:tc>
      </w:tr>
      <w:tr w:rsidR="004A5F01" w:rsidRPr="004A5F01">
        <w:tc>
          <w:tcPr>
            <w:tcW w:w="3652" w:type="dxa"/>
          </w:tcPr>
          <w:p w:rsidR="004A5F01" w:rsidRDefault="004A5F01" w:rsidP="004A5F01">
            <w:pPr>
              <w:pStyle w:val="Corpodetexto"/>
              <w:ind w:left="0"/>
            </w:pPr>
            <w:r>
              <w:t>Padrão de geração de relatórios em PDF</w:t>
            </w:r>
          </w:p>
        </w:tc>
        <w:tc>
          <w:tcPr>
            <w:tcW w:w="1418" w:type="dxa"/>
          </w:tcPr>
          <w:p w:rsidR="004A5F01" w:rsidRDefault="004A5F01" w:rsidP="00265990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4A5F01" w:rsidRDefault="004A5F01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46" w:rsidRDefault="00724146">
      <w:pPr>
        <w:spacing w:line="240" w:lineRule="auto"/>
      </w:pPr>
      <w:r>
        <w:separator/>
      </w:r>
    </w:p>
  </w:endnote>
  <w:endnote w:type="continuationSeparator" w:id="0">
    <w:p w:rsidR="00724146" w:rsidRDefault="00724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7181">
            <w:rPr>
              <w:noProof/>
            </w:rPr>
            <w:t>2014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F190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46" w:rsidRDefault="00724146">
      <w:pPr>
        <w:spacing w:line="240" w:lineRule="auto"/>
      </w:pPr>
      <w:r>
        <w:separator/>
      </w:r>
    </w:p>
  </w:footnote>
  <w:footnote w:type="continuationSeparator" w:id="0">
    <w:p w:rsidR="00724146" w:rsidRDefault="00724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17425D" w:rsidP="00EC2B2B">
          <w:proofErr w:type="spellStart"/>
          <w:r>
            <w:rPr>
              <w:b/>
            </w:rPr>
            <w:t>School</w:t>
          </w:r>
          <w:proofErr w:type="spellEnd"/>
          <w:r>
            <w:rPr>
              <w:b/>
            </w:rPr>
            <w:t xml:space="preserve"> Drive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5990">
            <w:t>Versão 00.02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Data:  </w:t>
          </w:r>
          <w:r w:rsidR="0017425D">
            <w:t>11/08/2014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87"/>
    <w:rsid w:val="000C31DA"/>
    <w:rsid w:val="000F5E2F"/>
    <w:rsid w:val="0017425D"/>
    <w:rsid w:val="0022435F"/>
    <w:rsid w:val="00265990"/>
    <w:rsid w:val="002B131B"/>
    <w:rsid w:val="00317164"/>
    <w:rsid w:val="00387181"/>
    <w:rsid w:val="003B7D67"/>
    <w:rsid w:val="003C7F4F"/>
    <w:rsid w:val="00406B51"/>
    <w:rsid w:val="0042293A"/>
    <w:rsid w:val="004579C7"/>
    <w:rsid w:val="004A5F01"/>
    <w:rsid w:val="005243F9"/>
    <w:rsid w:val="00541C87"/>
    <w:rsid w:val="0055315C"/>
    <w:rsid w:val="00554916"/>
    <w:rsid w:val="005C2C0A"/>
    <w:rsid w:val="00632058"/>
    <w:rsid w:val="006675F3"/>
    <w:rsid w:val="006857D2"/>
    <w:rsid w:val="00724146"/>
    <w:rsid w:val="008175A1"/>
    <w:rsid w:val="008B06E1"/>
    <w:rsid w:val="00A10587"/>
    <w:rsid w:val="00A3623D"/>
    <w:rsid w:val="00A6647A"/>
    <w:rsid w:val="00AD0573"/>
    <w:rsid w:val="00AE0B62"/>
    <w:rsid w:val="00C24685"/>
    <w:rsid w:val="00C32246"/>
    <w:rsid w:val="00CC4385"/>
    <w:rsid w:val="00CF190B"/>
    <w:rsid w:val="00D65E58"/>
    <w:rsid w:val="00D93A85"/>
    <w:rsid w:val="00E01516"/>
    <w:rsid w:val="00EC2B2B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E14E7B-D64D-4CD8-8DE7-0C526AF5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41C8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94653-FE0E-482A-8232-687972F7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104</TotalTime>
  <Pages>3</Pages>
  <Words>601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Adriano Nascimento</cp:lastModifiedBy>
  <cp:revision>18</cp:revision>
  <cp:lastPrinted>2001-03-15T17:26:00Z</cp:lastPrinted>
  <dcterms:created xsi:type="dcterms:W3CDTF">2014-08-11T21:33:00Z</dcterms:created>
  <dcterms:modified xsi:type="dcterms:W3CDTF">2014-09-10T03:09:00Z</dcterms:modified>
</cp:coreProperties>
</file>