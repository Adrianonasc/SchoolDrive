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630A3D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 w:rsidR="00285ED7">
        <w:br/>
        <w:t xml:space="preserve">Caso de Uso: </w:t>
      </w:r>
      <w:r w:rsidR="005C3D44">
        <w:t>Enviar Trabalho</w:t>
      </w:r>
    </w:p>
    <w:p w:rsidR="00285ED7" w:rsidRDefault="00285ED7">
      <w:pPr>
        <w:pStyle w:val="Cabealho1"/>
      </w:pPr>
      <w:r>
        <w:t>Descrição Resumida</w:t>
      </w:r>
    </w:p>
    <w:p w:rsidR="00285ED7" w:rsidRPr="003C6BB0" w:rsidRDefault="00141F15">
      <w:pPr>
        <w:pStyle w:val="Corpodetexto"/>
      </w:pPr>
      <w:r>
        <w:t xml:space="preserve">Esse requisito é responsável por </w:t>
      </w:r>
      <w:r w:rsidR="005C3D44">
        <w:t xml:space="preserve">enviar trabalho </w:t>
      </w:r>
      <w:r>
        <w:t xml:space="preserve">para o sistema </w:t>
      </w:r>
      <w:proofErr w:type="spellStart"/>
      <w:r>
        <w:t>School</w:t>
      </w:r>
      <w:proofErr w:type="spellEnd"/>
      <w:r>
        <w:t xml:space="preserve"> Drive.</w:t>
      </w:r>
    </w:p>
    <w:p w:rsidR="00285ED7" w:rsidRDefault="00285ED7">
      <w:pPr>
        <w:pStyle w:val="Cabealho1"/>
      </w:pPr>
      <w:r>
        <w:t>Descrição dos Atores</w:t>
      </w:r>
    </w:p>
    <w:p w:rsidR="00285ED7" w:rsidRDefault="005C3D44">
      <w:pPr>
        <w:pStyle w:val="Cabealho2"/>
      </w:pPr>
      <w:r>
        <w:t>Aluno</w:t>
      </w:r>
    </w:p>
    <w:p w:rsidR="00285ED7" w:rsidRDefault="00285ED7">
      <w:pPr>
        <w:pStyle w:val="Cabealho1"/>
      </w:pPr>
      <w:r>
        <w:t>Pré-condições</w:t>
      </w:r>
    </w:p>
    <w:p w:rsidR="005C3D44" w:rsidRPr="005C3D44" w:rsidRDefault="005C3D44" w:rsidP="005C3D44">
      <w:pPr>
        <w:pStyle w:val="Cabealho2"/>
      </w:pPr>
      <w:r>
        <w:t>Ter se matriculado na disciplina.</w:t>
      </w:r>
      <w:r w:rsidRPr="005C3D44">
        <w:t xml:space="preserve"> </w:t>
      </w:r>
    </w:p>
    <w:p w:rsidR="005C3D44" w:rsidRDefault="005C3D44" w:rsidP="005C3D44">
      <w:pPr>
        <w:pStyle w:val="Cabealho2"/>
      </w:pPr>
      <w:r>
        <w:t>Ter um trabalho em aberto para envio.</w:t>
      </w:r>
      <w:r w:rsidRPr="005C3D44">
        <w:t xml:space="preserve"> </w:t>
      </w:r>
    </w:p>
    <w:p w:rsidR="00285ED7" w:rsidRDefault="00285ED7">
      <w:pPr>
        <w:pStyle w:val="Cabealho1"/>
      </w:pPr>
      <w:r>
        <w:t>Fluxo Principal</w:t>
      </w:r>
    </w:p>
    <w:p w:rsidR="00285ED7" w:rsidRDefault="003C6BB0">
      <w:pPr>
        <w:pStyle w:val="Corpodetexto"/>
        <w:numPr>
          <w:ilvl w:val="0"/>
          <w:numId w:val="5"/>
        </w:numPr>
      </w:pPr>
      <w:r w:rsidRPr="003C6BB0">
        <w:t xml:space="preserve">Esse caso de uso começa quando </w:t>
      </w:r>
      <w:r w:rsidR="00141F15">
        <w:t xml:space="preserve">o </w:t>
      </w:r>
      <w:r w:rsidR="005C3D44">
        <w:t>Aluno</w:t>
      </w:r>
      <w:r w:rsidR="00141F15">
        <w:t xml:space="preserve"> escolhe a </w:t>
      </w:r>
      <w:r w:rsidR="005C3D44">
        <w:t>disciplina</w:t>
      </w:r>
      <w:r w:rsidR="00141F15">
        <w:t>.</w:t>
      </w:r>
    </w:p>
    <w:p w:rsidR="00141F15" w:rsidRPr="003C6BB0" w:rsidRDefault="00141F15">
      <w:pPr>
        <w:pStyle w:val="Corpodetexto"/>
        <w:numPr>
          <w:ilvl w:val="0"/>
          <w:numId w:val="5"/>
        </w:numPr>
      </w:pPr>
      <w:r>
        <w:t xml:space="preserve">O sistema obtém os dados </w:t>
      </w:r>
      <w:r w:rsidR="005C3D44">
        <w:t>da disciplina e todos os trabalhos</w:t>
      </w:r>
      <w:r>
        <w:t>.</w:t>
      </w:r>
    </w:p>
    <w:p w:rsidR="00285ED7" w:rsidRPr="003C6BB0" w:rsidRDefault="00141F15">
      <w:pPr>
        <w:pStyle w:val="Corpodetexto"/>
        <w:numPr>
          <w:ilvl w:val="0"/>
          <w:numId w:val="5"/>
        </w:numPr>
      </w:pPr>
      <w:r>
        <w:t xml:space="preserve">O </w:t>
      </w:r>
      <w:r w:rsidR="005C3D44">
        <w:t>Alun</w:t>
      </w:r>
      <w:r w:rsidR="00AD2803">
        <w:t>o escolhe um trabalho</w:t>
      </w:r>
      <w:r>
        <w:t>.</w:t>
      </w:r>
      <w:r w:rsidR="00AD2803">
        <w:t xml:space="preserve"> </w:t>
      </w:r>
    </w:p>
    <w:p w:rsidR="00285ED7" w:rsidRPr="00141F15" w:rsidRDefault="005C3D44">
      <w:pPr>
        <w:pStyle w:val="Corpodetexto"/>
        <w:numPr>
          <w:ilvl w:val="0"/>
          <w:numId w:val="5"/>
        </w:numPr>
      </w:pPr>
      <w:r>
        <w:t xml:space="preserve">O sistema </w:t>
      </w:r>
      <w:r w:rsidR="00727A1F">
        <w:t>carregará</w:t>
      </w:r>
      <w:r>
        <w:t xml:space="preserve"> </w:t>
      </w:r>
      <w:r w:rsidR="00727A1F">
        <w:t>a</w:t>
      </w:r>
      <w:r>
        <w:t xml:space="preserve"> </w:t>
      </w:r>
      <w:r w:rsidR="00AD2803">
        <w:t>página</w:t>
      </w:r>
      <w:r>
        <w:t xml:space="preserve"> </w:t>
      </w:r>
      <w:r w:rsidR="00AD2803">
        <w:t>com informações sobre o trabalho</w:t>
      </w:r>
      <w:r w:rsidR="00727A1F">
        <w:t xml:space="preserve"> escolhido</w:t>
      </w:r>
      <w:r w:rsidR="00141F15">
        <w:t>.</w:t>
      </w:r>
    </w:p>
    <w:p w:rsidR="00285ED7" w:rsidRDefault="00DF7E86">
      <w:pPr>
        <w:pStyle w:val="Corpodetexto"/>
        <w:numPr>
          <w:ilvl w:val="0"/>
          <w:numId w:val="5"/>
        </w:numPr>
      </w:pPr>
      <w:r>
        <w:t xml:space="preserve">O </w:t>
      </w:r>
      <w:r w:rsidR="00AD2803">
        <w:t>Aluno</w:t>
      </w:r>
      <w:r>
        <w:t xml:space="preserve"> </w:t>
      </w:r>
      <w:r w:rsidR="00727A1F">
        <w:t>deverá</w:t>
      </w:r>
      <w:r w:rsidR="00AD2803">
        <w:t xml:space="preserve"> </w:t>
      </w:r>
      <w:r w:rsidR="00727A1F">
        <w:t>clicar n</w:t>
      </w:r>
      <w:r w:rsidR="00AD2803">
        <w:t xml:space="preserve">a opção </w:t>
      </w:r>
      <w:r w:rsidR="00727A1F">
        <w:t>E</w:t>
      </w:r>
      <w:r w:rsidR="00AD2803">
        <w:t>nvi</w:t>
      </w:r>
      <w:r w:rsidR="00727A1F">
        <w:t>ar T</w:t>
      </w:r>
      <w:r w:rsidR="00644146">
        <w:t>rabalho</w:t>
      </w:r>
      <w:r>
        <w:t>.</w:t>
      </w:r>
      <w:r w:rsidR="00AD2803" w:rsidRPr="00AD2803">
        <w:t xml:space="preserve"> </w:t>
      </w:r>
      <w:r w:rsidR="00AD2803">
        <w:t>[FA1]</w:t>
      </w:r>
    </w:p>
    <w:p w:rsidR="00AD2803" w:rsidRDefault="00AD2803">
      <w:pPr>
        <w:pStyle w:val="Corpodetexto"/>
        <w:numPr>
          <w:ilvl w:val="0"/>
          <w:numId w:val="5"/>
        </w:numPr>
      </w:pPr>
      <w:r>
        <w:t xml:space="preserve">O Aluno escolhe o arquivo para envio e então seleciona </w:t>
      </w:r>
      <w:r w:rsidR="00644146">
        <w:t>a opção</w:t>
      </w:r>
      <w:r w:rsidR="00727A1F">
        <w:t xml:space="preserve"> E</w:t>
      </w:r>
      <w:r>
        <w:t>nviar.</w:t>
      </w:r>
      <w:r w:rsidR="008160F9" w:rsidRPr="008160F9">
        <w:t xml:space="preserve"> </w:t>
      </w:r>
      <w:r w:rsidR="008160F9">
        <w:t>[FA2]</w:t>
      </w:r>
    </w:p>
    <w:p w:rsidR="00285ED7" w:rsidRDefault="00DF7E86">
      <w:pPr>
        <w:pStyle w:val="Corpodetexto"/>
        <w:numPr>
          <w:ilvl w:val="0"/>
          <w:numId w:val="5"/>
        </w:numPr>
      </w:pPr>
      <w:r>
        <w:t>O sistema exibe uma mensagem de confirmação</w:t>
      </w:r>
      <w:r w:rsidR="00285ED7" w:rsidRPr="003C6BB0">
        <w:t>.</w:t>
      </w:r>
    </w:p>
    <w:p w:rsidR="00DF7E86" w:rsidRPr="003C6BB0" w:rsidRDefault="00DF7E86">
      <w:pPr>
        <w:pStyle w:val="Corpodetexto"/>
        <w:numPr>
          <w:ilvl w:val="0"/>
          <w:numId w:val="5"/>
        </w:numPr>
      </w:pPr>
      <w:r>
        <w:t>O caso de uso é encerrado.</w:t>
      </w:r>
    </w:p>
    <w:p w:rsidR="00285ED7" w:rsidRDefault="003C6BB0">
      <w:pPr>
        <w:pStyle w:val="Cabealho1"/>
      </w:pPr>
      <w:r>
        <w:t>Fluxos Alternativos</w:t>
      </w:r>
    </w:p>
    <w:p w:rsidR="00285ED7" w:rsidRDefault="00DD4C79">
      <w:pPr>
        <w:pStyle w:val="Cabealh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AD2803">
        <w:t>5</w:t>
      </w:r>
      <w:r w:rsidR="008160F9">
        <w:t xml:space="preserve"> do Fluxo Principal</w:t>
      </w:r>
      <w:r w:rsidR="00AD2803">
        <w:t xml:space="preserve"> o trabalho</w:t>
      </w:r>
      <w:r w:rsidR="008160F9">
        <w:t xml:space="preserve"> estiver encerrado.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DD4C79">
        <w:t xml:space="preserve"> </w:t>
      </w:r>
      <w:r>
        <w:t xml:space="preserve">um </w:t>
      </w:r>
      <w:r w:rsidR="00DD4C79">
        <w:t xml:space="preserve">alerta </w:t>
      </w:r>
      <w:r w:rsidR="008160F9">
        <w:t>para o usuário informando que o trabalho</w:t>
      </w:r>
      <w:r w:rsidR="00DD4C79">
        <w:t xml:space="preserve"> </w:t>
      </w:r>
      <w:r>
        <w:t>selecionado</w:t>
      </w:r>
      <w:r w:rsidR="00DD4C79">
        <w:t xml:space="preserve"> está </w:t>
      </w:r>
      <w:r w:rsidR="008160F9">
        <w:t xml:space="preserve">fechado para </w:t>
      </w:r>
      <w:r>
        <w:t>envio</w:t>
      </w:r>
      <w:r w:rsidR="00DD4C79">
        <w:t>.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2</w:t>
      </w:r>
      <w:r w:rsidR="003E5274">
        <w:t xml:space="preserve"> </w:t>
      </w:r>
      <w:r w:rsidR="003E5274">
        <w:t>do fluxo principal</w:t>
      </w:r>
      <w:bookmarkStart w:id="0" w:name="_GoBack"/>
      <w:bookmarkEnd w:id="0"/>
      <w:r w:rsidR="00DD4C79">
        <w:t>.</w:t>
      </w:r>
    </w:p>
    <w:p w:rsidR="008160F9" w:rsidRDefault="008160F9" w:rsidP="008160F9">
      <w:pPr>
        <w:pStyle w:val="Cabealho2"/>
      </w:pPr>
      <w:r>
        <w:t>[FA2]</w:t>
      </w:r>
    </w:p>
    <w:p w:rsidR="008160F9" w:rsidRPr="00630A3D" w:rsidRDefault="008160F9" w:rsidP="008160F9">
      <w:pPr>
        <w:pStyle w:val="Corpodetexto"/>
      </w:pPr>
      <w:r>
        <w:t>Se no passo 6 do Fluxo Principal ao carregar o arquivo e enviar sendo o arquivo maior que o limite.</w:t>
      </w:r>
    </w:p>
    <w:p w:rsidR="008160F9" w:rsidRPr="003C6BB0" w:rsidRDefault="008160F9" w:rsidP="003E5274">
      <w:pPr>
        <w:pStyle w:val="Corpodetexto"/>
        <w:numPr>
          <w:ilvl w:val="0"/>
          <w:numId w:val="11"/>
        </w:numPr>
      </w:pPr>
      <w:r>
        <w:t>Exib</w:t>
      </w:r>
      <w:r w:rsidR="00536886">
        <w:t>ir</w:t>
      </w:r>
      <w:r>
        <w:t xml:space="preserve"> </w:t>
      </w:r>
      <w:r w:rsidR="003E5274">
        <w:t xml:space="preserve">um </w:t>
      </w:r>
      <w:r>
        <w:t>alerta para o usuário informando que o arquivo tem tamanho maior que o limite disponível</w:t>
      </w:r>
      <w:r w:rsidR="003E5274">
        <w:t xml:space="preserve"> para envio</w:t>
      </w:r>
      <w:r>
        <w:t>.</w:t>
      </w:r>
    </w:p>
    <w:p w:rsidR="008160F9" w:rsidRPr="003C6BB0" w:rsidRDefault="008160F9" w:rsidP="003E5274">
      <w:pPr>
        <w:pStyle w:val="Corpodetexto"/>
        <w:numPr>
          <w:ilvl w:val="0"/>
          <w:numId w:val="11"/>
        </w:numPr>
      </w:pPr>
      <w:r>
        <w:t>Volta para passo 4 do fluxo principal.</w:t>
      </w:r>
    </w:p>
    <w:p w:rsidR="00285ED7" w:rsidRDefault="00285ED7">
      <w:pPr>
        <w:pStyle w:val="Cabealho1"/>
      </w:pPr>
      <w:r>
        <w:t>Cenários Principais</w:t>
      </w:r>
    </w:p>
    <w:p w:rsidR="00285ED7" w:rsidRDefault="00D119C5">
      <w:pPr>
        <w:pStyle w:val="Cabealh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Cabealh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8160F9" w:rsidRPr="00D119C5" w:rsidRDefault="008160F9" w:rsidP="008160F9">
      <w:pPr>
        <w:pStyle w:val="Cabealho2"/>
      </w:pPr>
      <w:r w:rsidRPr="00D119C5">
        <w:lastRenderedPageBreak/>
        <w:t>Cenário 2</w:t>
      </w:r>
    </w:p>
    <w:p w:rsidR="008160F9" w:rsidRDefault="008160F9" w:rsidP="008160F9">
      <w:pPr>
        <w:pStyle w:val="Corpodetexto"/>
        <w:numPr>
          <w:ilvl w:val="0"/>
          <w:numId w:val="10"/>
        </w:numPr>
      </w:pPr>
      <w:r>
        <w:t>Passo do Fluxo Principal</w:t>
      </w:r>
    </w:p>
    <w:p w:rsidR="008160F9" w:rsidRDefault="008160F9" w:rsidP="008160F9">
      <w:pPr>
        <w:pStyle w:val="Corpodetexto"/>
        <w:numPr>
          <w:ilvl w:val="0"/>
          <w:numId w:val="10"/>
        </w:numPr>
      </w:pPr>
      <w:r>
        <w:t>Fluxo Alternativo 2</w:t>
      </w:r>
    </w:p>
    <w:p w:rsidR="00285ED7" w:rsidRDefault="00285ED7">
      <w:pPr>
        <w:pStyle w:val="Cabealho1"/>
      </w:pPr>
      <w:r>
        <w:t>Pós-condições</w:t>
      </w:r>
    </w:p>
    <w:p w:rsidR="00285ED7" w:rsidRDefault="00D119C5">
      <w:pPr>
        <w:pStyle w:val="Cabealho2"/>
      </w:pPr>
      <w:r>
        <w:t>Novo semestre aberto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</w:t>
      </w:r>
      <w:r w:rsidR="008B5890">
        <w:rPr>
          <w:sz w:val="20"/>
          <w:szCs w:val="20"/>
        </w:rPr>
        <w:t xml:space="preserve"> o aluno envia o trabalho podendo acompanhar as notas referente ao trabalho</w:t>
      </w:r>
      <w:r>
        <w:rPr>
          <w:sz w:val="20"/>
          <w:szCs w:val="20"/>
        </w:rPr>
        <w:t>.</w:t>
      </w:r>
    </w:p>
    <w:p w:rsidR="00285ED7" w:rsidRDefault="00285ED7">
      <w:pPr>
        <w:pStyle w:val="Cabealho1"/>
      </w:pPr>
      <w:r>
        <w:t>Requisitos Adicionais</w:t>
      </w:r>
    </w:p>
    <w:p w:rsidR="00B9279E" w:rsidRPr="008B5890" w:rsidRDefault="008B5890" w:rsidP="009A33E0">
      <w:pPr>
        <w:pStyle w:val="Corpodetexto"/>
      </w:pPr>
      <w:r w:rsidRPr="008B5890">
        <w:rPr>
          <w:b/>
        </w:rPr>
        <w:t>N/A</w:t>
      </w:r>
    </w:p>
    <w:sectPr w:rsidR="00B9279E" w:rsidRPr="008B589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232" w:rsidRDefault="00E40232">
      <w:r>
        <w:separator/>
      </w:r>
    </w:p>
  </w:endnote>
  <w:endnote w:type="continuationSeparator" w:id="0">
    <w:p w:rsidR="00E40232" w:rsidRDefault="00E4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E5274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E5274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232" w:rsidRDefault="00E40232">
      <w:r>
        <w:separator/>
      </w:r>
    </w:p>
  </w:footnote>
  <w:footnote w:type="continuationSeparator" w:id="0">
    <w:p w:rsidR="00E40232" w:rsidRDefault="00E402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30A3D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630A3D"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630A3D">
            <w:rPr>
              <w:sz w:val="20"/>
            </w:rPr>
            <w:t>08/09/2014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C5A34"/>
    <w:rsid w:val="00141F15"/>
    <w:rsid w:val="00157BEC"/>
    <w:rsid w:val="00285ED7"/>
    <w:rsid w:val="003C6BB0"/>
    <w:rsid w:val="003E5274"/>
    <w:rsid w:val="00516559"/>
    <w:rsid w:val="00536886"/>
    <w:rsid w:val="005C3D44"/>
    <w:rsid w:val="00630A3D"/>
    <w:rsid w:val="00644146"/>
    <w:rsid w:val="00727A1F"/>
    <w:rsid w:val="008160F9"/>
    <w:rsid w:val="008B5890"/>
    <w:rsid w:val="009A33E0"/>
    <w:rsid w:val="00AD2803"/>
    <w:rsid w:val="00B9279E"/>
    <w:rsid w:val="00C56D52"/>
    <w:rsid w:val="00C86C74"/>
    <w:rsid w:val="00D119C5"/>
    <w:rsid w:val="00D50E7D"/>
    <w:rsid w:val="00DD4C79"/>
    <w:rsid w:val="00DF7E86"/>
    <w:rsid w:val="00E4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A97A56-2476-4FF0-B6F1-90DEBA87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94</TotalTime>
  <Pages>2</Pages>
  <Words>238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Geraldo Granja #</cp:lastModifiedBy>
  <cp:revision>10</cp:revision>
  <cp:lastPrinted>2014-08-18T21:56:00Z</cp:lastPrinted>
  <dcterms:created xsi:type="dcterms:W3CDTF">2014-08-18T21:56:00Z</dcterms:created>
  <dcterms:modified xsi:type="dcterms:W3CDTF">2014-09-14T13:46:00Z</dcterms:modified>
</cp:coreProperties>
</file>